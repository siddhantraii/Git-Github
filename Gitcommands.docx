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AC05F" w14:textId="4474CCE6" w:rsidR="000D2AD2" w:rsidRPr="009B250D" w:rsidRDefault="000D2AD2" w:rsidP="000D2AD2">
      <w:pPr>
        <w:jc w:val="center"/>
        <w:rPr>
          <w:b/>
          <w:color w:val="000000" w:themeColor="text1"/>
          <w:sz w:val="36"/>
          <w:szCs w:val="36"/>
          <w:lang w:val="en-US"/>
        </w:rPr>
      </w:pPr>
      <w:r w:rsidRPr="009B250D">
        <w:rPr>
          <w:b/>
          <w:color w:val="000000" w:themeColor="text1"/>
          <w:sz w:val="36"/>
          <w:szCs w:val="36"/>
          <w:lang w:val="en-US"/>
        </w:rPr>
        <w:t>GIT</w:t>
      </w:r>
      <w:r w:rsidR="00A62054" w:rsidRPr="009B250D">
        <w:rPr>
          <w:b/>
          <w:color w:val="000000" w:themeColor="text1"/>
          <w:sz w:val="36"/>
          <w:szCs w:val="36"/>
          <w:lang w:val="en-US"/>
        </w:rPr>
        <w:t xml:space="preserve"> COMMANDS</w:t>
      </w:r>
    </w:p>
    <w:p w14:paraId="0FA97689" w14:textId="77777777" w:rsidR="00821D82" w:rsidRPr="009B250D" w:rsidRDefault="00821D82" w:rsidP="000D2AD2">
      <w:pPr>
        <w:jc w:val="center"/>
        <w:rPr>
          <w:b/>
          <w:sz w:val="36"/>
          <w:szCs w:val="36"/>
          <w:lang w:val="en-US"/>
        </w:rPr>
      </w:pPr>
    </w:p>
    <w:p w14:paraId="18BE9C25" w14:textId="4B548AA1" w:rsidR="00843B4F" w:rsidRPr="009B250D" w:rsidRDefault="00A62054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Pwd</w:t>
      </w:r>
      <w:proofErr w:type="spellEnd"/>
      <w:r w:rsidRPr="009B250D">
        <w:rPr>
          <w:b/>
          <w:lang w:val="en-US"/>
        </w:rPr>
        <w:t xml:space="preserve"> - </w:t>
      </w:r>
      <w:r w:rsidR="00843B4F" w:rsidRPr="009B250D">
        <w:rPr>
          <w:b/>
          <w:color w:val="FF0000"/>
          <w:lang w:val="en-US"/>
        </w:rPr>
        <w:t xml:space="preserve">to see the current directory </w:t>
      </w:r>
    </w:p>
    <w:p w14:paraId="4D76DE06" w14:textId="5134CA33" w:rsidR="008D3EED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9B250D">
        <w:rPr>
          <w:b/>
          <w:color w:val="000000" w:themeColor="text1"/>
          <w:lang w:val="en-US"/>
        </w:rPr>
        <w:t>Touch filename -</w:t>
      </w:r>
      <w:r w:rsidR="008D3EED" w:rsidRPr="009B250D">
        <w:rPr>
          <w:b/>
          <w:color w:val="000000" w:themeColor="text1"/>
          <w:lang w:val="en-US"/>
        </w:rPr>
        <w:t xml:space="preserve"> </w:t>
      </w:r>
      <w:r w:rsidR="008D3EED" w:rsidRPr="009B250D">
        <w:rPr>
          <w:b/>
          <w:color w:val="FF0000"/>
          <w:lang w:val="en-US"/>
        </w:rPr>
        <w:t>to add a new file</w:t>
      </w:r>
    </w:p>
    <w:p w14:paraId="1118EE9A" w14:textId="213FA6AE" w:rsidR="00B96517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</w:t>
      </w:r>
      <w:proofErr w:type="spellStart"/>
      <w:r w:rsidRPr="009B250D">
        <w:rPr>
          <w:b/>
          <w:lang w:val="en-US"/>
        </w:rPr>
        <w:t>init</w:t>
      </w:r>
      <w:proofErr w:type="spellEnd"/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make a new repository</w:t>
      </w:r>
    </w:p>
    <w:p w14:paraId="04864704" w14:textId="7164A50F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clone</w:t>
      </w:r>
      <w:r w:rsidR="00A62054" w:rsidRPr="009B250D">
        <w:rPr>
          <w:b/>
          <w:lang w:val="en-US"/>
        </w:rPr>
        <w:t xml:space="preserve"> - </w:t>
      </w:r>
      <w:r w:rsidR="00A62054" w:rsidRPr="009B250D">
        <w:rPr>
          <w:b/>
          <w:color w:val="FF0000"/>
          <w:lang w:val="en-US"/>
        </w:rPr>
        <w:t>to clone a repository</w:t>
      </w:r>
    </w:p>
    <w:p w14:paraId="2E5F195B" w14:textId="24259F43" w:rsidR="00E335F8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status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imp info about repo</w:t>
      </w:r>
    </w:p>
    <w:p w14:paraId="115C74AE" w14:textId="70C05DA4" w:rsidR="00E335F8" w:rsidRPr="009B250D" w:rsidRDefault="00247F87" w:rsidP="004B3357">
      <w:pPr>
        <w:pStyle w:val="ListParagraph"/>
        <w:numPr>
          <w:ilvl w:val="0"/>
          <w:numId w:val="3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</w:t>
      </w:r>
      <w:proofErr w:type="spellStart"/>
      <w:r w:rsidRPr="009B250D">
        <w:rPr>
          <w:b/>
          <w:lang w:val="en-US"/>
        </w:rPr>
        <w:t>co</w:t>
      </w:r>
      <w:r w:rsidR="00A62054" w:rsidRPr="009B250D">
        <w:rPr>
          <w:b/>
          <w:lang w:val="en-US"/>
        </w:rPr>
        <w:t>nfig</w:t>
      </w:r>
      <w:proofErr w:type="spellEnd"/>
      <w:r w:rsidR="00A62054" w:rsidRPr="009B250D">
        <w:rPr>
          <w:b/>
          <w:lang w:val="en-US"/>
        </w:rPr>
        <w:t xml:space="preserve"> -l </w:t>
      </w:r>
      <w:r w:rsidR="00821D82" w:rsidRPr="009B250D">
        <w:rPr>
          <w:b/>
          <w:lang w:val="en-US"/>
        </w:rPr>
        <w:t>-</w:t>
      </w:r>
      <w:r w:rsidR="00A62054" w:rsidRPr="009B250D">
        <w:rPr>
          <w:b/>
          <w:lang w:val="en-US"/>
        </w:rPr>
        <w:t xml:space="preserve">  </w:t>
      </w:r>
      <w:r w:rsidRPr="009B250D">
        <w:rPr>
          <w:b/>
          <w:color w:val="FF0000"/>
          <w:lang w:val="en-US"/>
        </w:rPr>
        <w:t>for checking user configuration</w:t>
      </w:r>
    </w:p>
    <w:p w14:paraId="525BA588" w14:textId="19D18570" w:rsidR="00A62054" w:rsidRPr="009B250D" w:rsidRDefault="00E335F8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log</w:t>
      </w:r>
      <w:r w:rsidR="00A62054" w:rsidRPr="009B250D">
        <w:rPr>
          <w:b/>
          <w:lang w:val="en-US"/>
        </w:rPr>
        <w:t xml:space="preserve"> – </w:t>
      </w:r>
      <w:r w:rsidR="00A62054" w:rsidRPr="009B250D">
        <w:rPr>
          <w:b/>
          <w:color w:val="FF0000"/>
          <w:lang w:val="en-US"/>
        </w:rPr>
        <w:t>to see the commit info</w:t>
      </w:r>
      <w:r w:rsidRPr="009B250D">
        <w:rPr>
          <w:b/>
          <w:color w:val="FF0000"/>
          <w:lang w:val="en-US"/>
        </w:rPr>
        <w:t xml:space="preserve">        </w:t>
      </w:r>
    </w:p>
    <w:p w14:paraId="22F4E8AA" w14:textId="7835EEEB" w:rsidR="00E335F8" w:rsidRPr="009B250D" w:rsidRDefault="00A62054" w:rsidP="004B3357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</w:t>
      </w:r>
      <w:r w:rsidR="00E335F8" w:rsidRPr="009B250D">
        <w:rPr>
          <w:b/>
          <w:lang w:val="en-US"/>
        </w:rPr>
        <w:t>it</w:t>
      </w:r>
      <w:proofErr w:type="spellEnd"/>
      <w:r w:rsidR="00E335F8" w:rsidRPr="009B250D">
        <w:rPr>
          <w:b/>
          <w:lang w:val="en-US"/>
        </w:rPr>
        <w:t xml:space="preserve"> log </w:t>
      </w:r>
      <w:r w:rsidRPr="009B250D">
        <w:rPr>
          <w:b/>
          <w:lang w:val="en-US"/>
        </w:rPr>
        <w:t>--</w:t>
      </w:r>
      <w:proofErr w:type="spellStart"/>
      <w:r w:rsidR="00E335F8" w:rsidRPr="009B250D">
        <w:rPr>
          <w:b/>
          <w:lang w:val="en-US"/>
        </w:rPr>
        <w:t>oneline</w:t>
      </w:r>
      <w:proofErr w:type="spellEnd"/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>-</w:t>
      </w:r>
      <w:r w:rsidRPr="009B250D">
        <w:rPr>
          <w:b/>
          <w:lang w:val="en-US"/>
        </w:rPr>
        <w:t xml:space="preserve"> </w:t>
      </w:r>
      <w:r w:rsidRPr="009B250D">
        <w:rPr>
          <w:b/>
          <w:color w:val="FF0000"/>
          <w:lang w:val="en-US"/>
        </w:rPr>
        <w:t xml:space="preserve">to see commits info in a single </w:t>
      </w:r>
      <w:proofErr w:type="gramStart"/>
      <w:r w:rsidRPr="009B250D">
        <w:rPr>
          <w:b/>
          <w:color w:val="FF0000"/>
          <w:lang w:val="en-US"/>
        </w:rPr>
        <w:t>line</w:t>
      </w:r>
      <w:r w:rsidRPr="009B250D">
        <w:rPr>
          <w:b/>
          <w:lang w:val="en-US"/>
        </w:rPr>
        <w:t>(</w:t>
      </w:r>
      <w:r w:rsidR="008D3EED" w:rsidRPr="009B250D">
        <w:rPr>
          <w:b/>
          <w:lang w:val="en-US"/>
        </w:rPr>
        <w:t xml:space="preserve"> </w:t>
      </w:r>
      <w:r w:rsidR="00805F93" w:rsidRPr="009B250D">
        <w:rPr>
          <w:b/>
          <w:color w:val="FF0000"/>
          <w:lang w:val="en-US"/>
        </w:rPr>
        <w:t>press</w:t>
      </w:r>
      <w:proofErr w:type="gramEnd"/>
      <w:r w:rsidR="00805F93" w:rsidRPr="009B250D">
        <w:rPr>
          <w:b/>
          <w:color w:val="FF0000"/>
          <w:lang w:val="en-US"/>
        </w:rPr>
        <w:t xml:space="preserve"> q to get out of it</w:t>
      </w:r>
      <w:r w:rsidRPr="009B250D">
        <w:rPr>
          <w:b/>
          <w:color w:val="FF0000"/>
          <w:lang w:val="en-US"/>
        </w:rPr>
        <w:t>)</w:t>
      </w:r>
    </w:p>
    <w:p w14:paraId="288E971A" w14:textId="77777777" w:rsidR="00E335F8" w:rsidRPr="009B250D" w:rsidRDefault="00E335F8">
      <w:pPr>
        <w:rPr>
          <w:b/>
          <w:lang w:val="en-US"/>
        </w:rPr>
      </w:pPr>
    </w:p>
    <w:p w14:paraId="01479604" w14:textId="5431876A" w:rsidR="00E335F8" w:rsidRPr="009B250D" w:rsidRDefault="00E335F8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Up/down, spacebar, J, F</w:t>
      </w:r>
      <w:r w:rsidR="00A62054" w:rsidRPr="009B250D">
        <w:rPr>
          <w:b/>
          <w:color w:val="ED7D31" w:themeColor="accent2"/>
          <w:lang w:val="en-US"/>
        </w:rPr>
        <w:t xml:space="preserve"> 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3252DB90" w14:textId="0B24CAF2" w:rsidR="00E335F8" w:rsidRPr="009B250D" w:rsidRDefault="00B85E71" w:rsidP="00821D82">
      <w:pPr>
        <w:jc w:val="center"/>
        <w:rPr>
          <w:b/>
          <w:color w:val="ED7D31" w:themeColor="accent2"/>
          <w:lang w:val="en-US"/>
        </w:rPr>
      </w:pPr>
      <w:r w:rsidRPr="009B250D">
        <w:rPr>
          <w:b/>
          <w:color w:val="ED7D31" w:themeColor="accent2"/>
          <w:lang w:val="en-US"/>
        </w:rPr>
        <w:t>U, B</w:t>
      </w:r>
      <w:r w:rsidR="00A62054" w:rsidRPr="009B250D">
        <w:rPr>
          <w:b/>
          <w:color w:val="ED7D31" w:themeColor="accent2"/>
          <w:lang w:val="en-US"/>
        </w:rPr>
        <w:t xml:space="preserve"> </w:t>
      </w:r>
      <w:proofErr w:type="gramStart"/>
      <w:r w:rsidR="00A62054" w:rsidRPr="009B250D">
        <w:rPr>
          <w:b/>
          <w:color w:val="ED7D31" w:themeColor="accent2"/>
          <w:lang w:val="en-US"/>
        </w:rPr>
        <w:t xml:space="preserve">   (</w:t>
      </w:r>
      <w:proofErr w:type="gramEnd"/>
      <w:r w:rsidR="00A62054" w:rsidRPr="009B250D">
        <w:rPr>
          <w:b/>
          <w:color w:val="ED7D31" w:themeColor="accent2"/>
          <w:lang w:val="en-US"/>
        </w:rPr>
        <w:t>to scroll)</w:t>
      </w:r>
    </w:p>
    <w:p w14:paraId="2FBE016D" w14:textId="77777777" w:rsidR="00B85E71" w:rsidRPr="009B250D" w:rsidRDefault="00B85E71">
      <w:pPr>
        <w:rPr>
          <w:b/>
          <w:lang w:val="en-US"/>
        </w:rPr>
      </w:pPr>
    </w:p>
    <w:p w14:paraId="274976F9" w14:textId="38D3B329" w:rsidR="00B85E71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mv name1 name2 &gt; </w:t>
      </w:r>
      <w:r w:rsidR="00946681" w:rsidRPr="009B250D">
        <w:rPr>
          <w:b/>
          <w:lang w:val="en-US"/>
        </w:rPr>
        <w:t>t</w:t>
      </w:r>
      <w:r w:rsidR="00946681" w:rsidRPr="009B250D">
        <w:rPr>
          <w:b/>
          <w:color w:val="FF0000"/>
          <w:lang w:val="en-US"/>
        </w:rPr>
        <w:t>o change file name</w:t>
      </w:r>
      <w:r w:rsidRPr="009B250D">
        <w:rPr>
          <w:b/>
          <w:color w:val="FF0000"/>
          <w:lang w:val="en-US"/>
        </w:rPr>
        <w:t>1 from name to name2</w:t>
      </w:r>
    </w:p>
    <w:p w14:paraId="4865EB69" w14:textId="22769490" w:rsidR="00B85E71" w:rsidRPr="009B250D" w:rsidRDefault="00B85E71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log </w:t>
      </w:r>
      <w:r w:rsidR="00DF1769" w:rsidRPr="009B250D">
        <w:rPr>
          <w:b/>
          <w:lang w:val="en-US"/>
        </w:rPr>
        <w:t>--</w:t>
      </w:r>
      <w:r w:rsidRPr="009B250D">
        <w:rPr>
          <w:b/>
          <w:lang w:val="en-US"/>
        </w:rPr>
        <w:t>stat</w:t>
      </w:r>
      <w:r w:rsidR="00821D82" w:rsidRPr="009B250D">
        <w:rPr>
          <w:b/>
          <w:lang w:val="en-US"/>
        </w:rPr>
        <w:t xml:space="preserve"> - </w:t>
      </w:r>
      <w:r w:rsidR="00DF1769" w:rsidRPr="009B250D">
        <w:rPr>
          <w:b/>
          <w:color w:val="FF0000"/>
          <w:lang w:val="en-US"/>
        </w:rPr>
        <w:t>stats</w:t>
      </w:r>
      <w:r w:rsidR="0044533A" w:rsidRPr="009B250D">
        <w:rPr>
          <w:b/>
          <w:color w:val="FF0000"/>
          <w:lang w:val="en-US"/>
        </w:rPr>
        <w:t xml:space="preserve"> like all the modifi</w:t>
      </w:r>
      <w:r w:rsidR="002B79F6" w:rsidRPr="009B250D">
        <w:rPr>
          <w:b/>
          <w:color w:val="FF0000"/>
          <w:lang w:val="en-US"/>
        </w:rPr>
        <w:t>c</w:t>
      </w:r>
      <w:r w:rsidR="0044533A" w:rsidRPr="009B250D">
        <w:rPr>
          <w:b/>
          <w:color w:val="FF0000"/>
          <w:lang w:val="en-US"/>
        </w:rPr>
        <w:t>a</w:t>
      </w:r>
      <w:r w:rsidR="002B79F6" w:rsidRPr="009B250D">
        <w:rPr>
          <w:b/>
          <w:color w:val="FF0000"/>
          <w:lang w:val="en-US"/>
        </w:rPr>
        <w:t>tions in files</w:t>
      </w:r>
    </w:p>
    <w:p w14:paraId="0904FF24" w14:textId="36464A2C" w:rsidR="004D3FF4" w:rsidRPr="009B250D" w:rsidRDefault="004D3FF4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log </w:t>
      </w:r>
      <w:r w:rsidR="00821D82" w:rsidRPr="009B250D">
        <w:rPr>
          <w:b/>
          <w:lang w:val="en-US"/>
        </w:rPr>
        <w:t xml:space="preserve">-p - </w:t>
      </w:r>
      <w:r w:rsidR="00DF1769" w:rsidRPr="009B250D">
        <w:rPr>
          <w:b/>
          <w:color w:val="FF0000"/>
          <w:lang w:val="en-US"/>
        </w:rPr>
        <w:t>detailed stats patch</w:t>
      </w:r>
      <w:r w:rsidR="002B79F6" w:rsidRPr="009B250D">
        <w:rPr>
          <w:b/>
          <w:color w:val="FF0000"/>
          <w:lang w:val="en-US"/>
        </w:rPr>
        <w:t xml:space="preserve"> that is what all was changed</w:t>
      </w:r>
    </w:p>
    <w:p w14:paraId="1FBCB7BC" w14:textId="717C50F7" w:rsidR="001500F2" w:rsidRPr="009B250D" w:rsidRDefault="00821D82" w:rsidP="00821D82">
      <w:pPr>
        <w:pStyle w:val="ListParagraph"/>
        <w:numPr>
          <w:ilvl w:val="0"/>
          <w:numId w:val="4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log -p --stat - </w:t>
      </w:r>
      <w:r w:rsidR="001500F2" w:rsidRPr="009B250D">
        <w:rPr>
          <w:b/>
          <w:color w:val="FF0000"/>
          <w:lang w:val="en-US"/>
        </w:rPr>
        <w:t>both combined</w:t>
      </w:r>
    </w:p>
    <w:p w14:paraId="25E16EDB" w14:textId="77777777" w:rsidR="000455D2" w:rsidRPr="009B250D" w:rsidRDefault="000455D2">
      <w:pPr>
        <w:rPr>
          <w:b/>
          <w:lang w:val="en-US"/>
        </w:rPr>
      </w:pPr>
    </w:p>
    <w:p w14:paraId="54668CF1" w14:textId="77777777" w:rsidR="000455D2" w:rsidRPr="009B250D" w:rsidRDefault="000455D2">
      <w:pPr>
        <w:rPr>
          <w:b/>
          <w:lang w:val="en-US"/>
        </w:rPr>
      </w:pPr>
    </w:p>
    <w:p w14:paraId="7D39DB07" w14:textId="77777777" w:rsidR="000455D2" w:rsidRPr="009B250D" w:rsidRDefault="000455D2" w:rsidP="000455D2">
      <w:pPr>
        <w:rPr>
          <w:rFonts w:ascii="Calibri" w:eastAsia="Times New Roman" w:hAnsi="Calibri" w:cs="Times New Roman"/>
          <w:b/>
          <w:color w:val="538135" w:themeColor="accent6" w:themeShade="BF"/>
          <w:lang w:eastAsia="en-GB"/>
        </w:rPr>
      </w:pP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That's right! </w:t>
      </w:r>
      <w:r w:rsidRPr="009B250D">
        <w:rPr>
          <w:rFonts w:ascii="Calibri" w:hAnsi="Calibri" w:cs="Courier New"/>
          <w:b/>
          <w:color w:val="538135" w:themeColor="accent6" w:themeShade="BF"/>
          <w:bdr w:val="single" w:sz="6" w:space="0" w:color="B4B9BD" w:frame="1"/>
          <w:shd w:val="clear" w:color="auto" w:fill="F7F7F8"/>
          <w:lang w:eastAsia="en-GB"/>
        </w:rPr>
        <w:t>git log -p -w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will show the patch information, but will not highlight lines where </w:t>
      </w:r>
      <w:r w:rsidRPr="009B250D">
        <w:rPr>
          <w:rFonts w:ascii="Calibri" w:eastAsia="Times New Roman" w:hAnsi="Calibri" w:cs="Times New Roman"/>
          <w:b/>
          <w:i/>
          <w:iCs/>
          <w:color w:val="538135" w:themeColor="accent6" w:themeShade="BF"/>
          <w:shd w:val="clear" w:color="auto" w:fill="FFFFFF"/>
          <w:lang w:eastAsia="en-GB"/>
        </w:rPr>
        <w:t>only</w:t>
      </w:r>
      <w:r w:rsidRPr="009B250D">
        <w:rPr>
          <w:rFonts w:ascii="Calibri" w:eastAsia="Times New Roman" w:hAnsi="Calibri" w:cs="Times New Roman"/>
          <w:b/>
          <w:color w:val="538135" w:themeColor="accent6" w:themeShade="BF"/>
          <w:shd w:val="clear" w:color="auto" w:fill="FFFFFF"/>
          <w:lang w:eastAsia="en-GB"/>
        </w:rPr>
        <w:t> whitespace changes have occurred.</w:t>
      </w:r>
    </w:p>
    <w:p w14:paraId="2F94A7CF" w14:textId="77777777" w:rsidR="000455D2" w:rsidRPr="009B250D" w:rsidRDefault="000455D2">
      <w:pPr>
        <w:rPr>
          <w:b/>
          <w:lang w:val="en-US"/>
        </w:rPr>
      </w:pPr>
    </w:p>
    <w:p w14:paraId="74F68B3C" w14:textId="5683BE27" w:rsidR="0049406E" w:rsidRPr="009B250D" w:rsidRDefault="00956C6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</w:t>
      </w:r>
      <w:r w:rsidR="00821D82" w:rsidRPr="009B250D">
        <w:rPr>
          <w:b/>
          <w:lang w:val="en-US"/>
        </w:rPr>
        <w:t xml:space="preserve">log -p fififi5 - </w:t>
      </w:r>
      <w:r w:rsidRPr="009B250D">
        <w:rPr>
          <w:b/>
          <w:color w:val="FF0000"/>
          <w:lang w:val="en-US"/>
        </w:rPr>
        <w:t>to open specific commit and all others will also open</w:t>
      </w:r>
    </w:p>
    <w:p w14:paraId="432CEF20" w14:textId="42CD944E" w:rsidR="0049406E" w:rsidRPr="009B250D" w:rsidRDefault="00821D82" w:rsidP="00821D82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show - </w:t>
      </w:r>
      <w:r w:rsidR="0049406E" w:rsidRPr="009B250D">
        <w:rPr>
          <w:b/>
          <w:color w:val="FF0000"/>
          <w:lang w:val="en-US"/>
        </w:rPr>
        <w:t>for specific commit</w:t>
      </w:r>
    </w:p>
    <w:p w14:paraId="2DDE80C8" w14:textId="3ADC8067" w:rsidR="00956C62" w:rsidRPr="009B250D" w:rsidRDefault="00821D82" w:rsidP="00821D82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show fififi5 - </w:t>
      </w:r>
      <w:r w:rsidR="00956C62" w:rsidRPr="009B250D">
        <w:rPr>
          <w:b/>
          <w:color w:val="FF0000"/>
          <w:lang w:val="en-US"/>
        </w:rPr>
        <w:t>for only this commit</w:t>
      </w:r>
    </w:p>
    <w:p w14:paraId="4BFF508C" w14:textId="77777777" w:rsidR="00DC76A6" w:rsidRPr="009B250D" w:rsidRDefault="00DC76A6">
      <w:pPr>
        <w:rPr>
          <w:b/>
          <w:lang w:val="en-US"/>
        </w:rPr>
      </w:pPr>
    </w:p>
    <w:p w14:paraId="4AAD9B4E" w14:textId="5706E0CD" w:rsidR="007E07BD" w:rsidRPr="009B250D" w:rsidRDefault="00821D82" w:rsidP="00821D82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t>STAGING</w:t>
      </w:r>
      <w:bookmarkStart w:id="0" w:name="_GoBack"/>
      <w:bookmarkEnd w:id="0"/>
    </w:p>
    <w:p w14:paraId="3625D1A7" w14:textId="77777777" w:rsidR="007E07BD" w:rsidRPr="009B250D" w:rsidRDefault="007E07BD" w:rsidP="007E07BD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525C65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add &lt;file1&gt; &lt;file2&gt; … &lt;</w:t>
      </w:r>
      <w:proofErr w:type="spellStart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fileN</w:t>
      </w:r>
      <w:proofErr w:type="spellEnd"/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&gt;</w:t>
      </w:r>
    </w:p>
    <w:p w14:paraId="1CC1E72C" w14:textId="6744D75C" w:rsidR="00DC76A6" w:rsidRPr="009B250D" w:rsidRDefault="00821D82">
      <w:pPr>
        <w:rPr>
          <w:b/>
          <w:lang w:val="en-US"/>
        </w:rPr>
      </w:pPr>
      <w:r w:rsidRPr="009B250D">
        <w:rPr>
          <w:b/>
          <w:lang w:val="en-US"/>
        </w:rPr>
        <w:t xml:space="preserve">or </w:t>
      </w: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add -</w:t>
      </w:r>
      <w:r w:rsidR="007E07BD" w:rsidRPr="009B250D">
        <w:rPr>
          <w:b/>
          <w:lang w:val="en-US"/>
        </w:rPr>
        <w:t xml:space="preserve"> </w:t>
      </w:r>
      <w:r w:rsidR="007E07BD" w:rsidRPr="009B250D">
        <w:rPr>
          <w:b/>
          <w:color w:val="FF0000"/>
          <w:lang w:val="en-US"/>
        </w:rPr>
        <w:t>for staging all files from the working directory.</w:t>
      </w:r>
    </w:p>
    <w:p w14:paraId="73838BD8" w14:textId="77777777" w:rsidR="00D36240" w:rsidRPr="009B250D" w:rsidRDefault="00D36240">
      <w:pPr>
        <w:rPr>
          <w:b/>
          <w:lang w:val="en-US"/>
        </w:rPr>
      </w:pPr>
    </w:p>
    <w:p w14:paraId="1898E10C" w14:textId="77777777" w:rsidR="00D36240" w:rsidRPr="009B250D" w:rsidRDefault="00D36240">
      <w:pPr>
        <w:rPr>
          <w:b/>
          <w:lang w:val="en-US"/>
        </w:rPr>
      </w:pPr>
    </w:p>
    <w:p w14:paraId="68FB8E93" w14:textId="77777777" w:rsidR="00735270" w:rsidRPr="009B250D" w:rsidRDefault="00735270">
      <w:pPr>
        <w:rPr>
          <w:b/>
          <w:lang w:val="en-US"/>
        </w:rPr>
      </w:pPr>
    </w:p>
    <w:p w14:paraId="159994EA" w14:textId="34C729E1" w:rsidR="00735270" w:rsidRPr="009B250D" w:rsidRDefault="00735270" w:rsidP="00FE2943">
      <w:pPr>
        <w:pStyle w:val="ListParagraph"/>
        <w:numPr>
          <w:ilvl w:val="0"/>
          <w:numId w:val="6"/>
        </w:numPr>
        <w:rPr>
          <w:b/>
          <w:lang w:val="en-US"/>
        </w:rPr>
      </w:pPr>
      <w:proofErr w:type="spellStart"/>
      <w:r w:rsidRPr="009B250D">
        <w:rPr>
          <w:b/>
          <w:lang w:val="en-US"/>
        </w:rPr>
        <w:t>Git</w:t>
      </w:r>
      <w:proofErr w:type="spellEnd"/>
      <w:r w:rsidRPr="009B250D">
        <w:rPr>
          <w:b/>
          <w:lang w:val="en-US"/>
        </w:rPr>
        <w:t xml:space="preserve"> commit </w:t>
      </w:r>
      <w:r w:rsidR="00821D82" w:rsidRPr="009B250D">
        <w:rPr>
          <w:b/>
          <w:lang w:val="en-US"/>
        </w:rPr>
        <w:t xml:space="preserve">- </w:t>
      </w:r>
      <w:r w:rsidR="00821D82" w:rsidRPr="009B250D">
        <w:rPr>
          <w:b/>
          <w:color w:val="FF0000"/>
          <w:lang w:val="en-US"/>
        </w:rPr>
        <w:t>to move staged files to the repository.</w:t>
      </w:r>
    </w:p>
    <w:p w14:paraId="260B8742" w14:textId="056FE8DE" w:rsidR="00821D82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</w:pPr>
      <w:r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9412AF" w:rsidRPr="009B250D">
        <w:rPr>
          <w:rStyle w:val="HTMLCode"/>
          <w:rFonts w:ascii="Calibri" w:hAnsi="Calibri"/>
          <w:b/>
          <w:iCs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it commit -m </w:t>
      </w:r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"Initial commit</w:t>
      </w:r>
      <w:proofErr w:type="gramStart"/>
      <w:r w:rsidR="009412AF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"</w:t>
      </w:r>
      <w:r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 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-</w:t>
      </w:r>
      <w:proofErr w:type="gramEnd"/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735270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>fo</w:t>
      </w:r>
      <w:r w:rsidR="00821D82" w:rsidRPr="009B250D">
        <w:rPr>
          <w:rStyle w:val="hljs-string"/>
          <w:rFonts w:ascii="Calibri" w:hAnsi="Calibri"/>
          <w:b/>
          <w:iCs/>
          <w:color w:val="DD1144"/>
          <w:sz w:val="24"/>
          <w:szCs w:val="24"/>
          <w:bdr w:val="none" w:sz="0" w:space="0" w:color="auto" w:frame="1"/>
          <w:shd w:val="clear" w:color="auto" w:fill="F7F7F8"/>
        </w:rPr>
        <w:t xml:space="preserve">r specifying message simultaneously </w:t>
      </w:r>
    </w:p>
    <w:p w14:paraId="24A6870C" w14:textId="465598D8" w:rsidR="00AA7C49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iCs/>
          <w:color w:val="FF0000"/>
          <w:sz w:val="24"/>
          <w:szCs w:val="24"/>
        </w:rPr>
      </w:pPr>
      <w:r w:rsidRPr="009B250D">
        <w:rPr>
          <w:rFonts w:ascii="Calibri" w:eastAsia="Times New Roman" w:hAnsi="Calibri" w:cs="Times New Roman"/>
          <w:b/>
          <w:sz w:val="24"/>
          <w:szCs w:val="24"/>
        </w:rPr>
        <w:t>Git commit -a -m hello -</w:t>
      </w:r>
      <w:r w:rsidR="00C43A28" w:rsidRPr="009B250D">
        <w:rPr>
          <w:rFonts w:ascii="Calibri" w:eastAsia="Times New Roman" w:hAnsi="Calibri" w:cs="Times New Roman"/>
          <w:b/>
          <w:sz w:val="24"/>
          <w:szCs w:val="24"/>
        </w:rPr>
        <w:t xml:space="preserve"> </w:t>
      </w:r>
      <w:r w:rsidR="00C43A28" w:rsidRPr="009B250D">
        <w:rPr>
          <w:rFonts w:ascii="Calibri" w:eastAsia="Times New Roman" w:hAnsi="Calibri" w:cs="Times New Roman"/>
          <w:b/>
          <w:color w:val="FF0000"/>
          <w:sz w:val="24"/>
          <w:szCs w:val="24"/>
        </w:rPr>
        <w:t>for skipping the staging area</w:t>
      </w:r>
    </w:p>
    <w:p w14:paraId="6B9C6D3C" w14:textId="0281C10A" w:rsidR="00B833A5" w:rsidRPr="009B250D" w:rsidRDefault="00E427DA" w:rsidP="00FE2943">
      <w:pPr>
        <w:pStyle w:val="HTMLPreformatted"/>
        <w:numPr>
          <w:ilvl w:val="0"/>
          <w:numId w:val="6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alibri" w:hAnsi="Calibri"/>
          <w:b/>
          <w:color w:val="525C65"/>
          <w:sz w:val="24"/>
          <w:szCs w:val="24"/>
        </w:rPr>
      </w:pP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G</w:t>
      </w:r>
      <w:r w:rsidR="00B833A5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it diff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</w:t>
      </w:r>
      <w:r w:rsidR="00CA7A41"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and git log -p do the same thing</w:t>
      </w:r>
      <w:r w:rsidRPr="009B250D">
        <w:rPr>
          <w:rStyle w:val="HTMLCode"/>
          <w:rFonts w:ascii="Calibri" w:hAnsi="Calibri"/>
          <w:b/>
          <w:color w:val="0F2B3D"/>
          <w:sz w:val="24"/>
          <w:szCs w:val="24"/>
          <w:bdr w:val="none" w:sz="0" w:space="0" w:color="auto" w:frame="1"/>
          <w:shd w:val="clear" w:color="auto" w:fill="F7F7F8"/>
        </w:rPr>
        <w:t>.</w:t>
      </w:r>
    </w:p>
    <w:p w14:paraId="3BFE3B56" w14:textId="77777777" w:rsidR="00D36240" w:rsidRPr="009B250D" w:rsidRDefault="00D36240">
      <w:pPr>
        <w:rPr>
          <w:b/>
          <w:lang w:val="en-US"/>
        </w:rPr>
      </w:pPr>
    </w:p>
    <w:p w14:paraId="37CF3CA4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24562B8F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18D1C779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42DE1B1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5DC2FD2D" w14:textId="77777777" w:rsidR="003839B6" w:rsidRDefault="003839B6" w:rsidP="00E427DA">
      <w:pPr>
        <w:jc w:val="center"/>
        <w:rPr>
          <w:b/>
          <w:sz w:val="32"/>
          <w:szCs w:val="32"/>
          <w:lang w:val="en-US"/>
        </w:rPr>
      </w:pPr>
    </w:p>
    <w:p w14:paraId="7CF8E20B" w14:textId="7304B14A" w:rsidR="00E427DA" w:rsidRPr="009B250D" w:rsidRDefault="00E427DA" w:rsidP="00E427DA">
      <w:pPr>
        <w:jc w:val="center"/>
        <w:rPr>
          <w:b/>
          <w:sz w:val="32"/>
          <w:szCs w:val="32"/>
          <w:lang w:val="en-US"/>
        </w:rPr>
      </w:pPr>
      <w:r w:rsidRPr="009B250D">
        <w:rPr>
          <w:b/>
          <w:sz w:val="32"/>
          <w:szCs w:val="32"/>
          <w:lang w:val="en-US"/>
        </w:rPr>
        <w:lastRenderedPageBreak/>
        <w:t>IGNORING FILES</w:t>
      </w:r>
    </w:p>
    <w:p w14:paraId="063C60AB" w14:textId="02CFE7B6" w:rsidR="00C613B0" w:rsidRPr="009B250D" w:rsidRDefault="00E427DA">
      <w:pPr>
        <w:rPr>
          <w:b/>
          <w:lang w:val="en-US"/>
        </w:rPr>
      </w:pPr>
      <w:r w:rsidRPr="009B250D">
        <w:rPr>
          <w:b/>
          <w:lang w:val="en-US"/>
        </w:rPr>
        <w:t xml:space="preserve">Step 1 - </w:t>
      </w:r>
      <w:proofErr w:type="gramStart"/>
      <w:r w:rsidR="00260D8E" w:rsidRPr="009B250D">
        <w:rPr>
          <w:b/>
          <w:lang w:val="en-US"/>
        </w:rPr>
        <w:t>touch .</w:t>
      </w:r>
      <w:proofErr w:type="spellStart"/>
      <w:r w:rsidR="00260D8E" w:rsidRPr="009B250D">
        <w:rPr>
          <w:b/>
          <w:lang w:val="en-US"/>
        </w:rPr>
        <w:t>gitignore</w:t>
      </w:r>
      <w:proofErr w:type="spellEnd"/>
      <w:proofErr w:type="gramEnd"/>
    </w:p>
    <w:p w14:paraId="72968B9D" w14:textId="563B23EB" w:rsidR="00C613B0" w:rsidRPr="009B250D" w:rsidRDefault="00E427DA" w:rsidP="00C613B0">
      <w:pPr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</w:pPr>
      <w:r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 xml:space="preserve">     </w:t>
      </w:r>
      <w:proofErr w:type="gram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.</w:t>
      </w:r>
      <w:proofErr w:type="spellStart"/>
      <w:r w:rsidR="00C613B0" w:rsidRPr="009B250D">
        <w:rPr>
          <w:rFonts w:ascii="Courier" w:eastAsia="Times New Roman" w:hAnsi="Courier" w:cs="Times New Roman"/>
          <w:b/>
          <w:color w:val="0F2B3D"/>
          <w:shd w:val="clear" w:color="auto" w:fill="F7F7F8"/>
          <w:lang w:eastAsia="en-GB"/>
        </w:rPr>
        <w:t>gitignore</w:t>
      </w:r>
      <w:proofErr w:type="spellEnd"/>
      <w:proofErr w:type="gramEnd"/>
    </w:p>
    <w:p w14:paraId="5555335F" w14:textId="1EA7D734" w:rsidR="00C613B0" w:rsidRPr="009B250D" w:rsidRDefault="00E427DA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ADD FILES </w:t>
      </w:r>
      <w:proofErr w:type="gram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TO .</w:t>
      </w:r>
      <w:proofErr w:type="spellStart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>gitignore</w:t>
      </w:r>
      <w:proofErr w:type="spellEnd"/>
      <w:proofErr w:type="gramEnd"/>
      <w:r w:rsidRPr="009B250D">
        <w:rPr>
          <w:rFonts w:ascii="Courier" w:eastAsia="Times New Roman" w:hAnsi="Courier" w:cs="Times New Roman"/>
          <w:b/>
          <w:color w:val="538135" w:themeColor="accent6" w:themeShade="BF"/>
          <w:shd w:val="clear" w:color="auto" w:fill="F7F7F8"/>
          <w:lang w:eastAsia="en-GB"/>
        </w:rPr>
        <w:t xml:space="preserve"> </w:t>
      </w:r>
      <w:r w:rsidR="00C613B0"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>to ignore some</w:t>
      </w:r>
      <w:r w:rsidRPr="009B250D">
        <w:rPr>
          <w:rFonts w:ascii="Courier" w:eastAsia="Times New Roman" w:hAnsi="Courier" w:cs="Times New Roman"/>
          <w:b/>
          <w:color w:val="FF0000"/>
          <w:shd w:val="clear" w:color="auto" w:fill="F7F7F8"/>
          <w:lang w:eastAsia="en-GB"/>
        </w:rPr>
        <w:t xml:space="preserve"> files while staging.</w:t>
      </w:r>
    </w:p>
    <w:p w14:paraId="011B7AD4" w14:textId="77777777" w:rsidR="00723EFF" w:rsidRPr="009B250D" w:rsidRDefault="00723EFF">
      <w:pPr>
        <w:rPr>
          <w:b/>
          <w:color w:val="FF0000"/>
          <w:lang w:val="en-US"/>
        </w:rPr>
      </w:pPr>
    </w:p>
    <w:p w14:paraId="27F7A9A1" w14:textId="77777777" w:rsidR="00E427DA" w:rsidRPr="009B250D" w:rsidRDefault="00E427DA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6E268691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5705528C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23CB807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643CE77" w14:textId="4C23E693" w:rsidR="00723EFF" w:rsidRPr="009B250D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9B250D">
        <w:rPr>
          <w:b/>
          <w:color w:val="000000" w:themeColor="text1"/>
          <w:sz w:val="32"/>
          <w:szCs w:val="32"/>
          <w:lang w:val="en-US"/>
        </w:rPr>
        <w:t>TAGGING</w:t>
      </w:r>
    </w:p>
    <w:p w14:paraId="42546E98" w14:textId="02C8D4CC" w:rsidR="00723EFF" w:rsidRPr="003839B6" w:rsidRDefault="00C03B84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</w:t>
      </w:r>
      <w:r w:rsidR="00982F6C" w:rsidRPr="003839B6">
        <w:rPr>
          <w:b/>
          <w:color w:val="000000" w:themeColor="text1"/>
          <w:lang w:val="en-US"/>
        </w:rPr>
        <w:t>-</w:t>
      </w:r>
      <w:r w:rsidR="00592951" w:rsidRPr="003839B6">
        <w:rPr>
          <w:b/>
          <w:color w:val="000000" w:themeColor="text1"/>
          <w:lang w:val="en-US"/>
        </w:rPr>
        <w:t>a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tag</w:t>
      </w:r>
    </w:p>
    <w:p w14:paraId="2162110D" w14:textId="08C154D9" w:rsidR="00C03B84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</w:t>
      </w:r>
      <w:r w:rsidR="00C03B84" w:rsidRPr="003839B6">
        <w:rPr>
          <w:b/>
          <w:color w:val="000000" w:themeColor="text1"/>
          <w:lang w:val="en-US"/>
        </w:rPr>
        <w:t xml:space="preserve"> </w:t>
      </w:r>
      <w:r w:rsidR="00C03B84" w:rsidRPr="003839B6">
        <w:rPr>
          <w:b/>
          <w:color w:val="FF0000"/>
          <w:lang w:val="en-US"/>
        </w:rPr>
        <w:t>to view tags</w:t>
      </w:r>
    </w:p>
    <w:p w14:paraId="10FF6927" w14:textId="7800F03B" w:rsidR="00982F6C" w:rsidRPr="003839B6" w:rsidRDefault="00592951" w:rsidP="003839B6">
      <w:pPr>
        <w:pStyle w:val="ListParagraph"/>
        <w:numPr>
          <w:ilvl w:val="0"/>
          <w:numId w:val="8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tag -d -</w:t>
      </w:r>
      <w:r w:rsidR="00982F6C" w:rsidRPr="003839B6">
        <w:rPr>
          <w:b/>
          <w:color w:val="000000" w:themeColor="text1"/>
          <w:lang w:val="en-US"/>
        </w:rPr>
        <w:t xml:space="preserve"> </w:t>
      </w:r>
      <w:r w:rsidR="00982F6C" w:rsidRPr="003839B6">
        <w:rPr>
          <w:b/>
          <w:color w:val="FF0000"/>
          <w:lang w:val="en-US"/>
        </w:rPr>
        <w:t>to delete tag</w:t>
      </w:r>
    </w:p>
    <w:p w14:paraId="2FD60CBC" w14:textId="144828AB" w:rsidR="00F417F3" w:rsidRPr="009B250D" w:rsidRDefault="00F417F3" w:rsidP="003839B6">
      <w:pPr>
        <w:pStyle w:val="HTMLPreformatted"/>
        <w:numPr>
          <w:ilvl w:val="0"/>
          <w:numId w:val="8"/>
        </w:num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tag </w:t>
      </w:r>
      <w:r w:rsidRPr="009B250D">
        <w:rPr>
          <w:rStyle w:val="hljs-operator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-a</w:t>
      </w: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v1.</w:t>
      </w:r>
      <w:r w:rsidRPr="009B250D">
        <w:rPr>
          <w:rStyle w:val="hljs-number"/>
          <w:rFonts w:ascii="Courier" w:hAnsi="Courier"/>
          <w:b/>
          <w:color w:val="008080"/>
          <w:bdr w:val="none" w:sz="0" w:space="0" w:color="auto" w:frame="1"/>
          <w:shd w:val="clear" w:color="auto" w:fill="F7F7F8"/>
        </w:rPr>
        <w:t>0</w:t>
      </w:r>
      <w:r w:rsidR="009B250D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 a87984 - </w:t>
      </w:r>
      <w:r w:rsidRPr="009B250D">
        <w:rPr>
          <w:rStyle w:val="HTMLCode"/>
          <w:rFonts w:ascii="Courier" w:hAnsi="Courier"/>
          <w:b/>
          <w:color w:val="FF0000"/>
          <w:bdr w:val="none" w:sz="0" w:space="0" w:color="auto" w:frame="1"/>
          <w:shd w:val="clear" w:color="auto" w:fill="F7F7F8"/>
        </w:rPr>
        <w:t>tagging past commit</w:t>
      </w:r>
    </w:p>
    <w:p w14:paraId="2796C12D" w14:textId="77777777" w:rsidR="00FB0491" w:rsidRPr="009B250D" w:rsidRDefault="00FB0491" w:rsidP="00FB0491">
      <w:pPr>
        <w:rPr>
          <w:b/>
          <w:color w:val="FF0000"/>
          <w:lang w:val="en-US"/>
        </w:rPr>
      </w:pPr>
    </w:p>
    <w:p w14:paraId="0ACE0544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1CACC750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B671816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2D13DD88" w14:textId="77777777" w:rsidR="003839B6" w:rsidRDefault="003839B6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</w:p>
    <w:p w14:paraId="096FD4D1" w14:textId="22440C40" w:rsidR="00FB0491" w:rsidRPr="003839B6" w:rsidRDefault="00FB0491" w:rsidP="00FB0491">
      <w:pPr>
        <w:jc w:val="center"/>
        <w:rPr>
          <w:b/>
          <w:color w:val="000000" w:themeColor="text1"/>
          <w:sz w:val="32"/>
          <w:szCs w:val="32"/>
          <w:lang w:val="en-US"/>
        </w:rPr>
      </w:pPr>
      <w:r w:rsidRPr="003839B6">
        <w:rPr>
          <w:b/>
          <w:color w:val="000000" w:themeColor="text1"/>
          <w:sz w:val="32"/>
          <w:szCs w:val="32"/>
          <w:lang w:val="en-US"/>
        </w:rPr>
        <w:t>BRANCHING</w:t>
      </w:r>
    </w:p>
    <w:p w14:paraId="3A12CA51" w14:textId="6D3843ED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000000" w:themeColor="text1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branch</w:t>
      </w:r>
      <w:r w:rsidR="00592951" w:rsidRPr="003839B6">
        <w:rPr>
          <w:b/>
          <w:color w:val="000000" w:themeColor="text1"/>
          <w:lang w:val="en-US"/>
        </w:rPr>
        <w:t xml:space="preserve">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see all the branches</w:t>
      </w:r>
    </w:p>
    <w:p w14:paraId="7F3F66EE" w14:textId="76C5ECC9" w:rsidR="00FB0491" w:rsidRPr="003839B6" w:rsidRDefault="00FB049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</w:t>
      </w:r>
      <w:r w:rsidR="00592951" w:rsidRPr="003839B6">
        <w:rPr>
          <w:b/>
          <w:color w:val="000000" w:themeColor="text1"/>
          <w:lang w:val="en-US"/>
        </w:rPr>
        <w:t>branch sidebar -</w:t>
      </w:r>
      <w:r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FF0000"/>
          <w:lang w:val="en-US"/>
        </w:rPr>
        <w:t>to add a branch named sidebar</w:t>
      </w:r>
    </w:p>
    <w:p w14:paraId="5CFDE716" w14:textId="078EA9EF" w:rsidR="00FB0491" w:rsidRPr="003839B6" w:rsidRDefault="00592951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checkout sidebar - </w:t>
      </w:r>
      <w:r w:rsidR="00CC344D" w:rsidRPr="003839B6">
        <w:rPr>
          <w:b/>
          <w:color w:val="FF0000"/>
          <w:lang w:val="en-US"/>
        </w:rPr>
        <w:t>shifts the head pointer to sidebar branch</w:t>
      </w:r>
      <w:r w:rsidR="003839B6" w:rsidRPr="003839B6">
        <w:rPr>
          <w:b/>
          <w:color w:val="FF0000"/>
          <w:lang w:val="en-US"/>
        </w:rPr>
        <w:t>,</w:t>
      </w:r>
      <w:r w:rsidR="00CC344D" w:rsidRPr="003839B6">
        <w:rPr>
          <w:b/>
          <w:color w:val="FF0000"/>
          <w:lang w:val="en-US"/>
        </w:rPr>
        <w:t xml:space="preserve"> now onwards the commits are added to this sidebar branch.</w:t>
      </w:r>
    </w:p>
    <w:p w14:paraId="6F2EA9CB" w14:textId="77777777" w:rsidR="00CC344D" w:rsidRPr="009B250D" w:rsidRDefault="00CC344D" w:rsidP="00FB0491">
      <w:pPr>
        <w:rPr>
          <w:b/>
          <w:color w:val="FF0000"/>
          <w:lang w:val="en-US"/>
        </w:rPr>
      </w:pPr>
    </w:p>
    <w:p w14:paraId="3DF3BD96" w14:textId="0719E70E" w:rsidR="00CC344D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branch -d sidebar - </w:t>
      </w:r>
      <w:r w:rsidR="00276D1A" w:rsidRPr="003839B6">
        <w:rPr>
          <w:b/>
          <w:color w:val="FF0000"/>
          <w:lang w:val="en-US"/>
        </w:rPr>
        <w:t>to delete the sidebar branch</w:t>
      </w:r>
      <w:r w:rsidR="00091B2A" w:rsidRPr="003839B6">
        <w:rPr>
          <w:b/>
          <w:color w:val="FF0000"/>
          <w:lang w:val="en-US"/>
        </w:rPr>
        <w:t xml:space="preserve"> if the copies of the commits of the sidebar branch does not exist elsewhere</w:t>
      </w:r>
      <w:r w:rsidRPr="003839B6">
        <w:rPr>
          <w:b/>
          <w:color w:val="FF0000"/>
          <w:lang w:val="en-US"/>
        </w:rPr>
        <w:t>.</w:t>
      </w:r>
    </w:p>
    <w:p w14:paraId="494D7C3E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7FA9EAEE" w14:textId="07C1C487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branch -D sidebar - </w:t>
      </w:r>
      <w:r w:rsidR="00091B2A" w:rsidRPr="003839B6">
        <w:rPr>
          <w:b/>
          <w:color w:val="FF0000"/>
          <w:lang w:val="en-US"/>
        </w:rPr>
        <w:t>to surely delete the branch named sidebar</w:t>
      </w:r>
      <w:r w:rsidRPr="003839B6">
        <w:rPr>
          <w:b/>
          <w:color w:val="FF0000"/>
          <w:lang w:val="en-US"/>
        </w:rPr>
        <w:t>.</w:t>
      </w:r>
    </w:p>
    <w:p w14:paraId="44AA500B" w14:textId="77777777" w:rsidR="00091B2A" w:rsidRPr="009B250D" w:rsidRDefault="00091B2A" w:rsidP="00FB0491">
      <w:pPr>
        <w:rPr>
          <w:b/>
          <w:color w:val="FF0000"/>
          <w:lang w:val="en-US"/>
        </w:rPr>
      </w:pPr>
    </w:p>
    <w:p w14:paraId="54CD9A79" w14:textId="3B788C06" w:rsidR="00091B2A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branch </w:t>
      </w:r>
      <w:proofErr w:type="spellStart"/>
      <w:r w:rsidRPr="003839B6">
        <w:rPr>
          <w:b/>
          <w:color w:val="000000" w:themeColor="text1"/>
          <w:lang w:val="en-US"/>
        </w:rPr>
        <w:t>newbranch</w:t>
      </w:r>
      <w:proofErr w:type="spellEnd"/>
      <w:r w:rsidRPr="003839B6">
        <w:rPr>
          <w:b/>
          <w:color w:val="000000" w:themeColor="text1"/>
          <w:lang w:val="en-US"/>
        </w:rPr>
        <w:t xml:space="preserve"> SHA - </w:t>
      </w:r>
      <w:r w:rsidR="004633FF" w:rsidRPr="003839B6">
        <w:rPr>
          <w:b/>
          <w:color w:val="FF0000"/>
          <w:lang w:val="en-US"/>
        </w:rPr>
        <w:t>to add a branch</w:t>
      </w:r>
      <w:r w:rsidRPr="003839B6">
        <w:rPr>
          <w:b/>
          <w:color w:val="FF0000"/>
          <w:lang w:val="en-US"/>
        </w:rPr>
        <w:t xml:space="preserve"> - </w:t>
      </w:r>
      <w:proofErr w:type="spellStart"/>
      <w:r w:rsidRPr="003839B6">
        <w:rPr>
          <w:b/>
          <w:color w:val="FF0000"/>
          <w:lang w:val="en-US"/>
        </w:rPr>
        <w:t>newbranch</w:t>
      </w:r>
      <w:proofErr w:type="spellEnd"/>
      <w:r w:rsidR="004633FF" w:rsidRPr="003839B6">
        <w:rPr>
          <w:b/>
          <w:color w:val="FF0000"/>
          <w:lang w:val="en-US"/>
        </w:rPr>
        <w:t xml:space="preserve"> to the SHA mentioned</w:t>
      </w:r>
    </w:p>
    <w:p w14:paraId="0AD9AF43" w14:textId="1B07A619" w:rsidR="00A1526E" w:rsidRPr="003839B6" w:rsidRDefault="003839B6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branch –b </w:t>
      </w:r>
      <w:proofErr w:type="spellStart"/>
      <w:r w:rsidRPr="003839B6">
        <w:rPr>
          <w:b/>
          <w:color w:val="000000" w:themeColor="text1"/>
          <w:lang w:val="en-US"/>
        </w:rPr>
        <w:t>twothingsatthesametime</w:t>
      </w:r>
      <w:proofErr w:type="spellEnd"/>
      <w:r w:rsidR="00A1526E" w:rsidRPr="003839B6">
        <w:rPr>
          <w:b/>
          <w:color w:val="000000" w:themeColor="text1"/>
          <w:lang w:val="en-US"/>
        </w:rPr>
        <w:t xml:space="preserve"> </w:t>
      </w:r>
      <w:r w:rsidRPr="003839B6">
        <w:rPr>
          <w:b/>
          <w:color w:val="000000" w:themeColor="text1"/>
          <w:lang w:val="en-US"/>
        </w:rPr>
        <w:t xml:space="preserve">- </w:t>
      </w:r>
      <w:r w:rsidR="00A1526E" w:rsidRPr="003839B6">
        <w:rPr>
          <w:b/>
          <w:color w:val="FF0000"/>
          <w:lang w:val="en-US"/>
        </w:rPr>
        <w:t>to add a new branch and move the head pointer to the new branch</w:t>
      </w:r>
    </w:p>
    <w:p w14:paraId="08314E2A" w14:textId="0F7BDC22" w:rsidR="00A1526E" w:rsidRPr="003839B6" w:rsidRDefault="00BC74BE" w:rsidP="003839B6">
      <w:pPr>
        <w:pStyle w:val="ListParagraph"/>
        <w:numPr>
          <w:ilvl w:val="0"/>
          <w:numId w:val="7"/>
        </w:numPr>
        <w:rPr>
          <w:b/>
          <w:color w:val="FF0000"/>
          <w:lang w:val="en-US"/>
        </w:rPr>
      </w:pPr>
      <w:proofErr w:type="spellStart"/>
      <w:r w:rsidRPr="003839B6">
        <w:rPr>
          <w:b/>
          <w:color w:val="000000" w:themeColor="text1"/>
          <w:lang w:val="en-US"/>
        </w:rPr>
        <w:t>Git</w:t>
      </w:r>
      <w:proofErr w:type="spellEnd"/>
      <w:r w:rsidRPr="003839B6">
        <w:rPr>
          <w:b/>
          <w:color w:val="000000" w:themeColor="text1"/>
          <w:lang w:val="en-US"/>
        </w:rPr>
        <w:t xml:space="preserve"> lo</w:t>
      </w:r>
      <w:r w:rsidR="003839B6" w:rsidRPr="003839B6">
        <w:rPr>
          <w:b/>
          <w:color w:val="000000" w:themeColor="text1"/>
          <w:lang w:val="en-US"/>
        </w:rPr>
        <w:t xml:space="preserve">g –all --graph - </w:t>
      </w:r>
      <w:r w:rsidRPr="003839B6">
        <w:rPr>
          <w:b/>
          <w:color w:val="FF0000"/>
          <w:lang w:val="en-US"/>
        </w:rPr>
        <w:t>to show how branches will work</w:t>
      </w:r>
      <w:r w:rsidR="003839B6" w:rsidRPr="003839B6">
        <w:rPr>
          <w:b/>
          <w:color w:val="FF0000"/>
          <w:lang w:val="en-US"/>
        </w:rPr>
        <w:t xml:space="preserve"> with some sort of a tree representation.</w:t>
      </w:r>
    </w:p>
    <w:p w14:paraId="141D6538" w14:textId="2C96402C" w:rsidR="00C14440" w:rsidRPr="009B250D" w:rsidRDefault="009715F2" w:rsidP="009715F2">
      <w:pPr>
        <w:jc w:val="right"/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  </w:t>
      </w:r>
    </w:p>
    <w:p w14:paraId="46C0D51C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6EBC5CC0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4B3F19D3" w14:textId="77777777" w:rsidR="00C14440" w:rsidRPr="009B250D" w:rsidRDefault="00C14440" w:rsidP="00FB0491">
      <w:pPr>
        <w:rPr>
          <w:b/>
          <w:color w:val="FF0000"/>
          <w:lang w:val="en-US"/>
        </w:rPr>
      </w:pPr>
    </w:p>
    <w:p w14:paraId="1C7798C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32D575F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6D7DB71E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0AE6F16A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58C81831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0F5501D8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4B34807A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831AD53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64D31D4B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1217C5C7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350B1C9D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06558B28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1AC82206" w14:textId="77777777" w:rsidR="003839B6" w:rsidRDefault="003839B6" w:rsidP="00C14440">
      <w:pPr>
        <w:jc w:val="center"/>
        <w:rPr>
          <w:b/>
          <w:color w:val="000000" w:themeColor="text1"/>
          <w:lang w:val="en-US"/>
        </w:rPr>
      </w:pPr>
    </w:p>
    <w:p w14:paraId="4ECE9908" w14:textId="66D1988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  <w:r w:rsidRPr="009B250D">
        <w:rPr>
          <w:b/>
          <w:color w:val="000000" w:themeColor="text1"/>
          <w:lang w:val="en-US"/>
        </w:rPr>
        <w:t>MERGING</w:t>
      </w:r>
    </w:p>
    <w:p w14:paraId="11D55DF8" w14:textId="77777777" w:rsidR="00C14440" w:rsidRPr="009B250D" w:rsidRDefault="00C14440" w:rsidP="00C14440">
      <w:pPr>
        <w:jc w:val="center"/>
        <w:rPr>
          <w:b/>
          <w:color w:val="000000" w:themeColor="text1"/>
          <w:lang w:val="en-US"/>
        </w:rPr>
      </w:pPr>
    </w:p>
    <w:p w14:paraId="4182AE4A" w14:textId="22F9B0E7" w:rsidR="00C14440" w:rsidRPr="009B250D" w:rsidRDefault="00C14440" w:rsidP="00C14440">
      <w:pPr>
        <w:rPr>
          <w:b/>
          <w:color w:val="000000" w:themeColor="text1"/>
          <w:lang w:val="en-US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merge </w:t>
      </w:r>
      <w:proofErr w:type="spellStart"/>
      <w:r w:rsidRPr="009B250D">
        <w:rPr>
          <w:b/>
          <w:color w:val="000000" w:themeColor="text1"/>
          <w:lang w:val="en-US"/>
        </w:rPr>
        <w:t>branchname</w:t>
      </w:r>
      <w:proofErr w:type="spellEnd"/>
    </w:p>
    <w:p w14:paraId="60570927" w14:textId="231B867C" w:rsidR="003932C5" w:rsidRPr="009B250D" w:rsidRDefault="003932C5" w:rsidP="00C14440">
      <w:pPr>
        <w:rPr>
          <w:b/>
          <w:color w:val="000000" w:themeColor="text1"/>
          <w:lang w:val="en-US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merge </w:t>
      </w:r>
      <w:r w:rsidR="00AD4A49" w:rsidRPr="009B250D">
        <w:rPr>
          <w:b/>
          <w:color w:val="000000" w:themeColor="text1"/>
          <w:lang w:val="en-US"/>
        </w:rPr>
        <w:t xml:space="preserve">--abort                                </w:t>
      </w:r>
      <w:r w:rsidR="00AD4A49" w:rsidRPr="009B250D">
        <w:rPr>
          <w:b/>
          <w:color w:val="FF0000"/>
          <w:lang w:val="en-US"/>
        </w:rPr>
        <w:t>to abort the merging</w:t>
      </w:r>
    </w:p>
    <w:p w14:paraId="43059EEF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49AF025A" w14:textId="77777777" w:rsidR="005C41E2" w:rsidRPr="009B250D" w:rsidRDefault="005C41E2" w:rsidP="00C14440">
      <w:pPr>
        <w:rPr>
          <w:b/>
          <w:color w:val="000000" w:themeColor="text1"/>
          <w:lang w:val="en-US"/>
        </w:rPr>
      </w:pPr>
    </w:p>
    <w:p w14:paraId="59FA1421" w14:textId="49CB8831" w:rsidR="005C41E2" w:rsidRPr="009B250D" w:rsidRDefault="005C41E2" w:rsidP="005C41E2">
      <w:pPr>
        <w:jc w:val="center"/>
        <w:rPr>
          <w:b/>
          <w:color w:val="000000" w:themeColor="text1"/>
          <w:lang w:val="en-US"/>
        </w:rPr>
      </w:pPr>
      <w:r w:rsidRPr="009B250D">
        <w:rPr>
          <w:b/>
          <w:color w:val="000000" w:themeColor="text1"/>
          <w:lang w:val="en-US"/>
        </w:rPr>
        <w:t>UNDOING</w:t>
      </w:r>
    </w:p>
    <w:p w14:paraId="69E3233B" w14:textId="1B7EEA17" w:rsidR="005C41E2" w:rsidRPr="009B250D" w:rsidRDefault="004B79BE" w:rsidP="005C41E2">
      <w:pPr>
        <w:rPr>
          <w:b/>
          <w:color w:val="FF0000"/>
          <w:lang w:val="en-US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commit –amend             </w:t>
      </w:r>
      <w:r w:rsidRPr="009B250D">
        <w:rPr>
          <w:b/>
          <w:color w:val="FF0000"/>
          <w:lang w:val="en-US"/>
        </w:rPr>
        <w:t>to edit the most recent commit</w:t>
      </w:r>
    </w:p>
    <w:p w14:paraId="4542ACB2" w14:textId="3C6DD0A8" w:rsidR="002B46C5" w:rsidRPr="009B250D" w:rsidRDefault="002B46C5" w:rsidP="002B46C5">
      <w:pPr>
        <w:pStyle w:val="HTMLPreformatted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urier" w:hAnsi="Courier"/>
          <w:b/>
          <w:color w:val="FF0000"/>
          <w:sz w:val="24"/>
          <w:szCs w:val="24"/>
        </w:rPr>
      </w:pPr>
      <w:r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 xml:space="preserve">git revert &lt;SHA-of-commit-to-revert&gt;                </w:t>
      </w:r>
      <w:r w:rsidR="0044533A" w:rsidRPr="009B250D">
        <w:rPr>
          <w:rStyle w:val="HTMLCode"/>
          <w:rFonts w:ascii="Courier" w:hAnsi="Courier"/>
          <w:b/>
          <w:color w:val="0F2B3D"/>
          <w:bdr w:val="none" w:sz="0" w:space="0" w:color="auto" w:frame="1"/>
          <w:shd w:val="clear" w:color="auto" w:fill="F7F7F8"/>
        </w:rPr>
        <w:t>creates a new commit with reverse changes</w:t>
      </w:r>
    </w:p>
    <w:p w14:paraId="32AFB767" w14:textId="6434F2CC" w:rsidR="002B46C5" w:rsidRPr="009B250D" w:rsidRDefault="00182FF7" w:rsidP="005C41E2">
      <w:pPr>
        <w:rPr>
          <w:b/>
          <w:color w:val="FF0000"/>
          <w:lang w:val="en-US"/>
        </w:rPr>
      </w:pPr>
      <w:proofErr w:type="spellStart"/>
      <w:r w:rsidRPr="009B250D">
        <w:rPr>
          <w:b/>
          <w:color w:val="FF0000"/>
          <w:lang w:val="en-US"/>
        </w:rPr>
        <w:t>git</w:t>
      </w:r>
      <w:proofErr w:type="spellEnd"/>
      <w:r w:rsidRPr="009B250D">
        <w:rPr>
          <w:b/>
          <w:color w:val="FF0000"/>
          <w:lang w:val="en-US"/>
        </w:rPr>
        <w:t xml:space="preserve"> </w:t>
      </w:r>
      <w:proofErr w:type="spellStart"/>
      <w:r w:rsidRPr="009B250D">
        <w:rPr>
          <w:b/>
          <w:color w:val="FF0000"/>
          <w:lang w:val="en-US"/>
        </w:rPr>
        <w:t>reflog</w:t>
      </w:r>
      <w:proofErr w:type="spellEnd"/>
      <w:r w:rsidRPr="009B250D">
        <w:rPr>
          <w:b/>
          <w:color w:val="FF0000"/>
          <w:lang w:val="en-US"/>
        </w:rPr>
        <w:t xml:space="preserve">               for history</w:t>
      </w:r>
    </w:p>
    <w:p w14:paraId="12647193" w14:textId="77777777" w:rsidR="00953212" w:rsidRPr="009B250D" w:rsidRDefault="00953212" w:rsidP="005C41E2">
      <w:pPr>
        <w:rPr>
          <w:b/>
          <w:color w:val="FF0000"/>
          <w:lang w:val="en-US"/>
        </w:rPr>
      </w:pPr>
    </w:p>
    <w:p w14:paraId="62C42C2B" w14:textId="77777777" w:rsidR="00953212" w:rsidRPr="009B250D" w:rsidRDefault="00953212" w:rsidP="00953212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none" w:sz="0" w:space="0" w:color="auto" w:frame="1"/>
          <w:shd w:val="clear" w:color="auto" w:fill="F7F7F8"/>
          <w:lang w:eastAsia="en-GB"/>
        </w:rPr>
        <w:t>git reset &lt;reference-to-commit&gt;</w:t>
      </w:r>
    </w:p>
    <w:p w14:paraId="1ADF5001" w14:textId="77777777" w:rsidR="00953212" w:rsidRPr="009B250D" w:rsidRDefault="00953212" w:rsidP="00953212">
      <w:pPr>
        <w:shd w:val="clear" w:color="auto" w:fill="FFFFFF"/>
        <w:spacing w:after="225"/>
        <w:rPr>
          <w:rFonts w:ascii="Helvetica" w:hAnsi="Helvetica" w:cs="Times New Roman"/>
          <w:b/>
          <w:color w:val="4F4F4F"/>
          <w:lang w:eastAsia="en-GB"/>
        </w:rPr>
      </w:pPr>
      <w:r w:rsidRPr="009B250D">
        <w:rPr>
          <w:rFonts w:ascii="Helvetica" w:hAnsi="Helvetica" w:cs="Times New Roman"/>
          <w:b/>
          <w:color w:val="4F4F4F"/>
          <w:lang w:eastAsia="en-GB"/>
        </w:rPr>
        <w:t>It can be used to:</w:t>
      </w:r>
    </w:p>
    <w:p w14:paraId="040CFCCD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move the HEAD and current branch pointer to the referenced commit</w:t>
      </w:r>
    </w:p>
    <w:p w14:paraId="014AEE10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erase commits with the </w:t>
      </w: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--hard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flag</w:t>
      </w:r>
    </w:p>
    <w:p w14:paraId="329B8805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moves committed changes to the staging index with the </w:t>
      </w: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--soft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flag</w:t>
      </w:r>
    </w:p>
    <w:p w14:paraId="13BE081A" w14:textId="77777777" w:rsidR="00953212" w:rsidRPr="009B250D" w:rsidRDefault="00953212" w:rsidP="00953212">
      <w:pPr>
        <w:numPr>
          <w:ilvl w:val="0"/>
          <w:numId w:val="1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proofErr w:type="spellStart"/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unstages</w:t>
      </w:r>
      <w:proofErr w:type="spellEnd"/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 xml:space="preserve"> committed changes </w:t>
      </w: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--mixed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flag</w:t>
      </w:r>
    </w:p>
    <w:p w14:paraId="7C499C14" w14:textId="77777777" w:rsidR="00953212" w:rsidRPr="009B250D" w:rsidRDefault="00953212" w:rsidP="00953212">
      <w:pPr>
        <w:shd w:val="clear" w:color="auto" w:fill="FFFFFF"/>
        <w:spacing w:after="225"/>
        <w:rPr>
          <w:rFonts w:ascii="Helvetica" w:hAnsi="Helvetica" w:cs="Times New Roman"/>
          <w:b/>
          <w:color w:val="4F4F4F"/>
          <w:lang w:eastAsia="en-GB"/>
        </w:rPr>
      </w:pPr>
      <w:r w:rsidRPr="009B250D">
        <w:rPr>
          <w:rFonts w:ascii="Helvetica" w:hAnsi="Helvetica" w:cs="Times New Roman"/>
          <w:b/>
          <w:color w:val="4F4F4F"/>
          <w:lang w:eastAsia="en-GB"/>
        </w:rPr>
        <w:t>Typically, ancestry references are used to indicate previous commits. The ancestry references are:</w:t>
      </w:r>
    </w:p>
    <w:p w14:paraId="2EF5B087" w14:textId="77777777" w:rsidR="00953212" w:rsidRPr="009B250D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^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– indicates the parent commit</w:t>
      </w:r>
    </w:p>
    <w:p w14:paraId="2281F3A7" w14:textId="77777777" w:rsidR="00953212" w:rsidRPr="009B250D" w:rsidRDefault="00953212" w:rsidP="00953212">
      <w:pPr>
        <w:numPr>
          <w:ilvl w:val="0"/>
          <w:numId w:val="2"/>
        </w:numPr>
        <w:shd w:val="clear" w:color="auto" w:fill="FFFFFF"/>
        <w:ind w:left="0"/>
        <w:rPr>
          <w:rFonts w:ascii="Helvetica" w:eastAsia="Times New Roman" w:hAnsi="Helvetica" w:cs="Times New Roman"/>
          <w:b/>
          <w:color w:val="4F4F4F"/>
          <w:lang w:eastAsia="en-GB"/>
        </w:rPr>
      </w:pPr>
      <w:r w:rsidRPr="009B250D">
        <w:rPr>
          <w:rFonts w:ascii="Courier" w:hAnsi="Courier" w:cs="Courier New"/>
          <w:b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GB"/>
        </w:rPr>
        <w:t>~</w:t>
      </w:r>
      <w:r w:rsidRPr="009B250D">
        <w:rPr>
          <w:rFonts w:ascii="Helvetica" w:eastAsia="Times New Roman" w:hAnsi="Helvetica" w:cs="Times New Roman"/>
          <w:b/>
          <w:color w:val="4F4F4F"/>
          <w:lang w:eastAsia="en-GB"/>
        </w:rPr>
        <w:t> – indicates the first parent commit</w:t>
      </w:r>
    </w:p>
    <w:p w14:paraId="3265CB1A" w14:textId="77777777" w:rsidR="00953212" w:rsidRPr="009B250D" w:rsidRDefault="00953212" w:rsidP="005C41E2">
      <w:pPr>
        <w:rPr>
          <w:b/>
          <w:color w:val="FF0000"/>
          <w:lang w:val="en-US"/>
        </w:rPr>
      </w:pPr>
    </w:p>
    <w:p w14:paraId="61CCA08B" w14:textId="77777777" w:rsidR="00DB7F06" w:rsidRPr="009B250D" w:rsidRDefault="00DB7F06" w:rsidP="005C41E2">
      <w:pPr>
        <w:rPr>
          <w:b/>
          <w:color w:val="FF0000"/>
          <w:lang w:val="en-US"/>
        </w:rPr>
      </w:pPr>
    </w:p>
    <w:p w14:paraId="0237DE60" w14:textId="6DD72455" w:rsidR="00DB7F06" w:rsidRPr="009B250D" w:rsidRDefault="00DB7F06" w:rsidP="005C41E2">
      <w:pPr>
        <w:rPr>
          <w:b/>
          <w:color w:val="FF0000"/>
          <w:lang w:val="en-US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reset HEAD &lt;file&gt;           </w:t>
      </w:r>
      <w:r w:rsidRPr="009B250D">
        <w:rPr>
          <w:b/>
          <w:color w:val="FF0000"/>
          <w:lang w:val="en-US"/>
        </w:rPr>
        <w:t>to remove a staged file</w:t>
      </w:r>
      <w:r w:rsidR="005A6872" w:rsidRPr="009B250D">
        <w:rPr>
          <w:b/>
          <w:color w:val="FF0000"/>
          <w:lang w:val="en-US"/>
        </w:rPr>
        <w:t>.</w:t>
      </w:r>
    </w:p>
    <w:p w14:paraId="78E35DBA" w14:textId="77777777" w:rsidR="003327C8" w:rsidRPr="009B250D" w:rsidRDefault="003327C8" w:rsidP="005C41E2">
      <w:pPr>
        <w:rPr>
          <w:b/>
          <w:color w:val="FF0000"/>
          <w:lang w:val="en-US"/>
        </w:rPr>
      </w:pPr>
    </w:p>
    <w:p w14:paraId="458FA27B" w14:textId="5FD48A7E" w:rsidR="003327C8" w:rsidRPr="009B250D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  <w:r w:rsidRPr="009B250D">
        <w:rPr>
          <w:b/>
          <w:color w:val="70AD47" w:themeColor="accent6"/>
          <w:sz w:val="36"/>
          <w:szCs w:val="36"/>
          <w:lang w:val="en-US"/>
        </w:rPr>
        <w:t>GITHUB</w:t>
      </w:r>
    </w:p>
    <w:p w14:paraId="77D1DAB0" w14:textId="77777777" w:rsidR="008C3AB7" w:rsidRPr="009B250D" w:rsidRDefault="008C3AB7" w:rsidP="008C3AB7">
      <w:pPr>
        <w:jc w:val="center"/>
        <w:rPr>
          <w:b/>
          <w:color w:val="70AD47" w:themeColor="accent6"/>
          <w:sz w:val="36"/>
          <w:szCs w:val="36"/>
          <w:lang w:val="en-US"/>
        </w:rPr>
      </w:pPr>
    </w:p>
    <w:p w14:paraId="56BE2243" w14:textId="57353EDA" w:rsidR="003327C8" w:rsidRPr="009B250D" w:rsidRDefault="003327C8" w:rsidP="003327C8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</w:pPr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 xml:space="preserve">open -a /Applications/Sublime\ </w:t>
      </w:r>
      <w:proofErr w:type="spellStart"/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>Text.app</w:t>
      </w:r>
      <w:proofErr w:type="spellEnd"/>
      <w:r w:rsidRPr="009B250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  <w:t xml:space="preserve">   to open in sublime</w:t>
      </w:r>
    </w:p>
    <w:p w14:paraId="302CA7C0" w14:textId="77777777" w:rsidR="00632737" w:rsidRPr="009B250D" w:rsidRDefault="00632737" w:rsidP="003327C8">
      <w:pP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E8F2FE"/>
          <w:lang w:eastAsia="en-GB"/>
        </w:rPr>
      </w:pPr>
    </w:p>
    <w:p w14:paraId="528F232E" w14:textId="584586A2" w:rsidR="00632737" w:rsidRPr="009B250D" w:rsidRDefault="003839B6" w:rsidP="00632737">
      <w:pPr>
        <w:rPr>
          <w:rFonts w:ascii="Times New Roman" w:eastAsia="Times New Roman" w:hAnsi="Times New Roman" w:cs="Times New Roman"/>
          <w:b/>
          <w:lang w:eastAsia="en-GB"/>
        </w:rPr>
      </w:pPr>
      <w:hyperlink r:id="rId5" w:history="1">
        <w:r w:rsidR="00632737" w:rsidRPr="009B250D">
          <w:rPr>
            <w:rFonts w:ascii="Times New Roman" w:eastAsia="Times New Roman" w:hAnsi="Times New Roman" w:cs="Times New Roman"/>
            <w:b/>
            <w:color w:val="0000FF"/>
            <w:u w:val="single"/>
            <w:lang w:eastAsia="en-GB"/>
          </w:rPr>
          <w:t>https://jeffreyeverhart.com/2017/09/14/open-files-folder-sublime-text-terminal/</w:t>
        </w:r>
      </w:hyperlink>
      <w:r w:rsidR="00632737" w:rsidRPr="009B250D">
        <w:rPr>
          <w:rFonts w:ascii="Times New Roman" w:eastAsia="Times New Roman" w:hAnsi="Times New Roman" w:cs="Times New Roman"/>
          <w:b/>
          <w:lang w:eastAsia="en-GB"/>
        </w:rPr>
        <w:t xml:space="preserve">  link to use sublime with git</w:t>
      </w:r>
    </w:p>
    <w:p w14:paraId="3C2C3C21" w14:textId="77777777" w:rsidR="00632737" w:rsidRPr="009B250D" w:rsidRDefault="00632737" w:rsidP="003327C8">
      <w:pPr>
        <w:rPr>
          <w:rFonts w:ascii="Times New Roman" w:eastAsia="Times New Roman" w:hAnsi="Times New Roman" w:cs="Times New Roman"/>
          <w:b/>
          <w:lang w:eastAsia="en-GB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3"/>
        <w:gridCol w:w="10017"/>
      </w:tblGrid>
      <w:tr w:rsidR="008C3AB7" w:rsidRPr="009B250D" w14:paraId="4DC1C4F4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18492FF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clone URL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080C04" w14:textId="77777777" w:rsidR="008C3AB7" w:rsidRPr="009B250D" w:rsidRDefault="003839B6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6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clone is used to clone a remote repository into a local workspace</w:t>
              </w:r>
            </w:hyperlink>
          </w:p>
        </w:tc>
      </w:tr>
      <w:tr w:rsidR="008C3AB7" w:rsidRPr="009B250D" w14:paraId="5C96A415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DAD93C4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push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70A98DA" w14:textId="77777777" w:rsidR="008C3AB7" w:rsidRPr="009B250D" w:rsidRDefault="003839B6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7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push is used to push commits from your local repo to a remote repo</w:t>
              </w:r>
            </w:hyperlink>
          </w:p>
        </w:tc>
      </w:tr>
      <w:tr w:rsidR="008C3AB7" w:rsidRPr="009B250D" w14:paraId="58F4A141" w14:textId="77777777" w:rsidTr="008C3AB7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A219F02" w14:textId="77777777" w:rsidR="008C3AB7" w:rsidRPr="009B250D" w:rsidRDefault="008C3AB7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pull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DDE05A" w14:textId="77777777" w:rsidR="008C3AB7" w:rsidRPr="009B250D" w:rsidRDefault="003839B6" w:rsidP="008C3AB7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8" w:tgtFrame="_blank" w:history="1">
              <w:r w:rsidR="008C3AB7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Git pull is used to fetch the newest updates from a remote repository</w:t>
              </w:r>
            </w:hyperlink>
          </w:p>
        </w:tc>
      </w:tr>
    </w:tbl>
    <w:p w14:paraId="3BDB1C2C" w14:textId="77777777" w:rsidR="008C3AB7" w:rsidRPr="009B250D" w:rsidRDefault="008C3AB7" w:rsidP="008C3AB7">
      <w:pPr>
        <w:rPr>
          <w:rFonts w:ascii="Times New Roman" w:eastAsia="Times New Roman" w:hAnsi="Times New Roman" w:cs="Times New Roman"/>
          <w:b/>
          <w:lang w:eastAsia="en-GB"/>
        </w:rPr>
      </w:pPr>
    </w:p>
    <w:p w14:paraId="3259108A" w14:textId="28A51B02" w:rsidR="003327C8" w:rsidRPr="009B250D" w:rsidRDefault="003208B9" w:rsidP="005C41E2">
      <w:pPr>
        <w:rPr>
          <w:b/>
          <w:color w:val="FF0000"/>
          <w:lang w:val="en-US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remote –v              </w:t>
      </w:r>
      <w:r w:rsidRPr="009B250D">
        <w:rPr>
          <w:b/>
          <w:color w:val="FF0000"/>
          <w:lang w:val="en-US"/>
        </w:rPr>
        <w:t>to see the links for fetch and</w:t>
      </w:r>
      <w:r w:rsidR="00814B7C" w:rsidRPr="009B250D">
        <w:rPr>
          <w:b/>
          <w:color w:val="FF0000"/>
          <w:lang w:val="en-US"/>
        </w:rPr>
        <w:t xml:space="preserve"> push</w:t>
      </w:r>
    </w:p>
    <w:p w14:paraId="20B88815" w14:textId="77777777" w:rsidR="00467CBF" w:rsidRPr="009B250D" w:rsidRDefault="00467CBF" w:rsidP="00467CBF">
      <w:pPr>
        <w:rPr>
          <w:rFonts w:ascii="Times New Roman" w:eastAsia="Times New Roman" w:hAnsi="Times New Roman" w:cs="Times New Roman"/>
          <w:b/>
          <w:color w:val="FF0000"/>
          <w:lang w:eastAsia="en-GB"/>
        </w:rPr>
      </w:pPr>
      <w:proofErr w:type="spellStart"/>
      <w:r w:rsidRPr="009B250D">
        <w:rPr>
          <w:b/>
          <w:color w:val="000000" w:themeColor="text1"/>
          <w:lang w:val="en-US"/>
        </w:rPr>
        <w:t>Git</w:t>
      </w:r>
      <w:proofErr w:type="spellEnd"/>
      <w:r w:rsidRPr="009B250D">
        <w:rPr>
          <w:b/>
          <w:color w:val="000000" w:themeColor="text1"/>
          <w:lang w:val="en-US"/>
        </w:rPr>
        <w:t xml:space="preserve"> fetch                       </w:t>
      </w:r>
      <w:r w:rsidRPr="009B250D">
        <w:rPr>
          <w:rFonts w:ascii="Arial" w:eastAsia="Times New Roman" w:hAnsi="Arial" w:cs="Arial"/>
          <w:b/>
          <w:color w:val="FF0000"/>
          <w:sz w:val="21"/>
          <w:szCs w:val="21"/>
          <w:shd w:val="clear" w:color="auto" w:fill="FFFFFF"/>
          <w:lang w:eastAsia="en-GB"/>
        </w:rPr>
        <w:t>git fetch fetches remote updates but doesn't merge; git pull fetches remote updates and merges.</w:t>
      </w:r>
    </w:p>
    <w:p w14:paraId="6C6CC9D9" w14:textId="41EA6628" w:rsidR="00467CBF" w:rsidRPr="009B250D" w:rsidRDefault="00467CBF" w:rsidP="005C41E2">
      <w:pPr>
        <w:rPr>
          <w:b/>
          <w:color w:val="FF0000"/>
          <w:lang w:val="en-US"/>
        </w:rPr>
      </w:pPr>
    </w:p>
    <w:tbl>
      <w:tblPr>
        <w:tblW w:w="1260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9711"/>
      </w:tblGrid>
      <w:tr w:rsidR="00B3426F" w:rsidRPr="009B250D" w14:paraId="673C762D" w14:textId="77777777" w:rsidTr="00B3426F">
        <w:trPr>
          <w:tblHeader/>
        </w:trPr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5D2C2A2B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025A8F6A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bCs/>
                <w:color w:val="1F1F1F"/>
                <w:sz w:val="19"/>
                <w:szCs w:val="19"/>
                <w:lang w:eastAsia="en-GB"/>
              </w:rPr>
              <w:t>Explanation &amp; Links</w:t>
            </w:r>
          </w:p>
        </w:tc>
      </w:tr>
      <w:tr w:rsidR="00B3426F" w:rsidRPr="009B250D" w14:paraId="24B49DED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58E7DAF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 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6786B2F" w14:textId="77777777" w:rsidR="00B3426F" w:rsidRPr="009B250D" w:rsidRDefault="003839B6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9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Lists remote repos</w:t>
              </w:r>
            </w:hyperlink>
          </w:p>
        </w:tc>
      </w:tr>
      <w:tr w:rsidR="00B3426F" w:rsidRPr="009B250D" w14:paraId="307F085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01B5B40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-v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4886B08" w14:textId="77777777" w:rsidR="00B3426F" w:rsidRPr="009B250D" w:rsidRDefault="003839B6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0" w:anchor="Documentation/git-remote.txt--v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 remote repos verbosely</w:t>
              </w:r>
            </w:hyperlink>
          </w:p>
        </w:tc>
      </w:tr>
      <w:tr w:rsidR="00B3426F" w:rsidRPr="009B250D" w14:paraId="0D6825AE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1470DEBC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show &lt;name&gt;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91D8AF1" w14:textId="77777777" w:rsidR="00B3426F" w:rsidRPr="009B250D" w:rsidRDefault="003839B6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1" w:anchor="Documentation/git-remote.txt-emshowem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Describes a single remote repo</w:t>
              </w:r>
            </w:hyperlink>
          </w:p>
        </w:tc>
      </w:tr>
      <w:tr w:rsidR="00B3426F" w:rsidRPr="009B250D" w14:paraId="275B3BE2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F7A4DCA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remote update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42072675" w14:textId="77777777" w:rsidR="00B3426F" w:rsidRPr="009B250D" w:rsidRDefault="003839B6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2" w:anchor="Documentation/git-remote.txt-emupdateem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Fetches the most up-to-date objects</w:t>
              </w:r>
            </w:hyperlink>
          </w:p>
        </w:tc>
      </w:tr>
      <w:tr w:rsidR="00B3426F" w:rsidRPr="009B250D" w14:paraId="4D2A2C9F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2151DB9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fetch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2F222D22" w14:textId="77777777" w:rsidR="00B3426F" w:rsidRPr="009B250D" w:rsidRDefault="003839B6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3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Downloads specific objects</w:t>
              </w:r>
            </w:hyperlink>
          </w:p>
        </w:tc>
      </w:tr>
      <w:tr w:rsidR="00B3426F" w:rsidRPr="009B250D" w14:paraId="668228D4" w14:textId="77777777" w:rsidTr="00B3426F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65FE9D3C" w14:textId="77777777" w:rsidR="00B3426F" w:rsidRPr="009B250D" w:rsidRDefault="00B3426F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r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git branch -r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14:paraId="73E2FFF4" w14:textId="77777777" w:rsidR="00B3426F" w:rsidRPr="009B250D" w:rsidRDefault="003839B6" w:rsidP="00B3426F">
            <w:pPr>
              <w:spacing w:after="360"/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</w:pPr>
            <w:hyperlink r:id="rId14" w:anchor="Documentation/git-branch.txt--r" w:tgtFrame="_blank" w:history="1">
              <w:r w:rsidR="00B3426F" w:rsidRPr="009B250D">
                <w:rPr>
                  <w:rFonts w:ascii="Helvetica Neue" w:eastAsia="Times New Roman" w:hAnsi="Helvetica Neue" w:cs="Times New Roman"/>
                  <w:b/>
                  <w:color w:val="428BCA"/>
                  <w:sz w:val="19"/>
                  <w:szCs w:val="19"/>
                  <w:u w:val="single"/>
                  <w:lang w:eastAsia="en-GB"/>
                </w:rPr>
                <w:t>Lists remote branches</w:t>
              </w:r>
            </w:hyperlink>
            <w:r w:rsidR="00B3426F" w:rsidRPr="009B250D">
              <w:rPr>
                <w:rFonts w:ascii="Helvetica Neue" w:eastAsia="Times New Roman" w:hAnsi="Helvetica Neue" w:cs="Times New Roman"/>
                <w:b/>
                <w:color w:val="1F1F1F"/>
                <w:sz w:val="19"/>
                <w:szCs w:val="19"/>
                <w:lang w:eastAsia="en-GB"/>
              </w:rPr>
              <w:t>; can be combined with other branch arguments to manage remote branches</w:t>
            </w:r>
          </w:p>
        </w:tc>
      </w:tr>
    </w:tbl>
    <w:p w14:paraId="2A652A27" w14:textId="77777777" w:rsidR="00B3426F" w:rsidRPr="009B250D" w:rsidRDefault="00B3426F" w:rsidP="00B3426F">
      <w:pPr>
        <w:rPr>
          <w:rFonts w:ascii="Times New Roman" w:eastAsia="Times New Roman" w:hAnsi="Times New Roman" w:cs="Times New Roman"/>
          <w:b/>
          <w:lang w:eastAsia="en-GB"/>
        </w:rPr>
      </w:pPr>
    </w:p>
    <w:p w14:paraId="1FE047CE" w14:textId="77777777" w:rsidR="008B2D04" w:rsidRPr="009B250D" w:rsidRDefault="008B2D04" w:rsidP="008B2D04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3FAF7"/>
          <w:lang w:eastAsia="en-GB"/>
        </w:rPr>
        <w:t>git remote update will fetch the contents of all remote branches and allow us to merge the contents ourselves.</w:t>
      </w:r>
    </w:p>
    <w:p w14:paraId="4EF174F3" w14:textId="77777777" w:rsidR="00B3426F" w:rsidRPr="009B250D" w:rsidRDefault="00B3426F" w:rsidP="005C41E2">
      <w:pPr>
        <w:rPr>
          <w:b/>
          <w:color w:val="FF0000"/>
          <w:lang w:val="en-US"/>
        </w:rPr>
      </w:pPr>
    </w:p>
    <w:p w14:paraId="352A9514" w14:textId="77777777" w:rsidR="00F35AEB" w:rsidRPr="009B250D" w:rsidRDefault="00F35AEB" w:rsidP="005C41E2">
      <w:pPr>
        <w:rPr>
          <w:b/>
          <w:color w:val="FF0000"/>
          <w:lang w:val="en-US"/>
        </w:rPr>
      </w:pPr>
    </w:p>
    <w:p w14:paraId="3DA5E367" w14:textId="73344017" w:rsidR="00F35AEB" w:rsidRPr="009B250D" w:rsidRDefault="00F35AEB" w:rsidP="005C41E2">
      <w:pPr>
        <w:rPr>
          <w:b/>
          <w:color w:val="FF0000"/>
          <w:lang w:val="en-US"/>
        </w:rPr>
      </w:pPr>
      <w:r w:rsidRPr="009B250D">
        <w:rPr>
          <w:b/>
          <w:color w:val="FF0000"/>
          <w:lang w:val="en-US"/>
        </w:rPr>
        <w:t xml:space="preserve">Making changes in readme </w:t>
      </w:r>
      <w:r w:rsidR="00AE20E8" w:rsidRPr="009B250D">
        <w:rPr>
          <w:b/>
          <w:color w:val="FF0000"/>
          <w:lang w:val="en-US"/>
        </w:rPr>
        <w:t>–</w:t>
      </w:r>
      <w:r w:rsidRPr="009B250D">
        <w:rPr>
          <w:b/>
          <w:color w:val="FF0000"/>
          <w:lang w:val="en-US"/>
        </w:rPr>
        <w:t xml:space="preserve"> </w:t>
      </w:r>
      <w:proofErr w:type="spellStart"/>
      <w:r w:rsidR="00AE20E8" w:rsidRPr="009B250D">
        <w:rPr>
          <w:b/>
          <w:color w:val="FF0000"/>
          <w:lang w:val="en-US"/>
        </w:rPr>
        <w:t>ctrl+o</w:t>
      </w:r>
      <w:proofErr w:type="spellEnd"/>
      <w:r w:rsidR="00AE20E8" w:rsidRPr="009B250D">
        <w:rPr>
          <w:b/>
          <w:color w:val="FF0000"/>
          <w:lang w:val="en-US"/>
        </w:rPr>
        <w:t xml:space="preserve">   + enter +     </w:t>
      </w:r>
      <w:proofErr w:type="spellStart"/>
      <w:r w:rsidR="00AE20E8" w:rsidRPr="009B250D">
        <w:rPr>
          <w:b/>
          <w:color w:val="FF0000"/>
          <w:lang w:val="en-US"/>
        </w:rPr>
        <w:t>ctrl+x</w:t>
      </w:r>
      <w:proofErr w:type="spellEnd"/>
    </w:p>
    <w:p w14:paraId="5C01B90F" w14:textId="77777777" w:rsidR="00AE58B5" w:rsidRPr="009B250D" w:rsidRDefault="00AE58B5" w:rsidP="005C41E2">
      <w:pPr>
        <w:rPr>
          <w:b/>
          <w:color w:val="FF0000"/>
          <w:lang w:val="en-US"/>
        </w:rPr>
      </w:pPr>
    </w:p>
    <w:p w14:paraId="6D7C8879" w14:textId="77777777" w:rsidR="00AE58B5" w:rsidRPr="009B250D" w:rsidRDefault="00AE58B5" w:rsidP="00AE58B5">
      <w:pPr>
        <w:rPr>
          <w:rFonts w:ascii="Times New Roman" w:eastAsia="Times New Roman" w:hAnsi="Times New Roman" w:cs="Times New Roman"/>
          <w:b/>
          <w:lang w:eastAsia="en-GB"/>
        </w:rPr>
      </w:pPr>
      <w:r w:rsidRPr="009B250D">
        <w:rPr>
          <w:rFonts w:ascii="Courier" w:eastAsia="Times New Roman" w:hAnsi="Courier" w:cs="Times New Roman"/>
          <w:b/>
          <w:color w:val="CCCCCC"/>
          <w:sz w:val="20"/>
          <w:szCs w:val="20"/>
          <w:shd w:val="clear" w:color="auto" w:fill="28323F"/>
          <w:lang w:eastAsia="en-GB"/>
        </w:rPr>
        <w:t>git push origin master</w:t>
      </w:r>
    </w:p>
    <w:p w14:paraId="49256AE9" w14:textId="77777777" w:rsidR="00AE58B5" w:rsidRPr="009B250D" w:rsidRDefault="00AE58B5" w:rsidP="005C41E2">
      <w:pPr>
        <w:rPr>
          <w:b/>
          <w:color w:val="FF0000"/>
          <w:lang w:val="en-US"/>
        </w:rPr>
      </w:pPr>
    </w:p>
    <w:sectPr w:rsidR="00AE58B5" w:rsidRPr="009B250D" w:rsidSect="00E84E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85610"/>
    <w:multiLevelType w:val="hybridMultilevel"/>
    <w:tmpl w:val="F32E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C82A09"/>
    <w:multiLevelType w:val="hybridMultilevel"/>
    <w:tmpl w:val="CDB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965A7B"/>
    <w:multiLevelType w:val="multilevel"/>
    <w:tmpl w:val="D2F2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8362843"/>
    <w:multiLevelType w:val="hybridMultilevel"/>
    <w:tmpl w:val="A7D42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A77B7"/>
    <w:multiLevelType w:val="hybridMultilevel"/>
    <w:tmpl w:val="E7C2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773583"/>
    <w:multiLevelType w:val="hybridMultilevel"/>
    <w:tmpl w:val="3BD23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490955"/>
    <w:multiLevelType w:val="hybridMultilevel"/>
    <w:tmpl w:val="8ACAE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195486"/>
    <w:multiLevelType w:val="multilevel"/>
    <w:tmpl w:val="ADA8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F8"/>
    <w:rsid w:val="000455D2"/>
    <w:rsid w:val="00091B2A"/>
    <w:rsid w:val="000D2AD2"/>
    <w:rsid w:val="00122B11"/>
    <w:rsid w:val="001500F2"/>
    <w:rsid w:val="00182FF7"/>
    <w:rsid w:val="00247F87"/>
    <w:rsid w:val="00260D8E"/>
    <w:rsid w:val="00276D1A"/>
    <w:rsid w:val="002B46C5"/>
    <w:rsid w:val="002B79F6"/>
    <w:rsid w:val="003208B9"/>
    <w:rsid w:val="003327C8"/>
    <w:rsid w:val="003839B6"/>
    <w:rsid w:val="003932C5"/>
    <w:rsid w:val="0044533A"/>
    <w:rsid w:val="004633FF"/>
    <w:rsid w:val="00467CBF"/>
    <w:rsid w:val="0049406E"/>
    <w:rsid w:val="004B3357"/>
    <w:rsid w:val="004B79BE"/>
    <w:rsid w:val="004D3FF4"/>
    <w:rsid w:val="00592951"/>
    <w:rsid w:val="005A6872"/>
    <w:rsid w:val="005C41E2"/>
    <w:rsid w:val="00632737"/>
    <w:rsid w:val="00694F2F"/>
    <w:rsid w:val="00723EFF"/>
    <w:rsid w:val="00735270"/>
    <w:rsid w:val="007E07BD"/>
    <w:rsid w:val="00805F93"/>
    <w:rsid w:val="00814B7C"/>
    <w:rsid w:val="00821D82"/>
    <w:rsid w:val="00843B4F"/>
    <w:rsid w:val="008B2D04"/>
    <w:rsid w:val="008C3AB7"/>
    <w:rsid w:val="008D3EED"/>
    <w:rsid w:val="009412AF"/>
    <w:rsid w:val="00946681"/>
    <w:rsid w:val="00953212"/>
    <w:rsid w:val="00956C62"/>
    <w:rsid w:val="009715F2"/>
    <w:rsid w:val="00982F6C"/>
    <w:rsid w:val="009869D6"/>
    <w:rsid w:val="0099068C"/>
    <w:rsid w:val="009B250D"/>
    <w:rsid w:val="00A1526E"/>
    <w:rsid w:val="00A62054"/>
    <w:rsid w:val="00AA7C49"/>
    <w:rsid w:val="00AD4A49"/>
    <w:rsid w:val="00AE20E8"/>
    <w:rsid w:val="00AE58B5"/>
    <w:rsid w:val="00B3426F"/>
    <w:rsid w:val="00B833A5"/>
    <w:rsid w:val="00B85E71"/>
    <w:rsid w:val="00B96517"/>
    <w:rsid w:val="00BC74BE"/>
    <w:rsid w:val="00C03B84"/>
    <w:rsid w:val="00C14440"/>
    <w:rsid w:val="00C43A28"/>
    <w:rsid w:val="00C613B0"/>
    <w:rsid w:val="00CA7A41"/>
    <w:rsid w:val="00CC344D"/>
    <w:rsid w:val="00D36240"/>
    <w:rsid w:val="00DB7F06"/>
    <w:rsid w:val="00DC76A6"/>
    <w:rsid w:val="00DD24DF"/>
    <w:rsid w:val="00DF1769"/>
    <w:rsid w:val="00E335F8"/>
    <w:rsid w:val="00E427DA"/>
    <w:rsid w:val="00E42D7A"/>
    <w:rsid w:val="00E84E44"/>
    <w:rsid w:val="00EF5386"/>
    <w:rsid w:val="00F35AEB"/>
    <w:rsid w:val="00F417F3"/>
    <w:rsid w:val="00F46239"/>
    <w:rsid w:val="00FB049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2EB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455D2"/>
    <w:rPr>
      <w:rFonts w:ascii="Courier New" w:eastAsiaTheme="minorHAnsi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D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E0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07BD"/>
    <w:rPr>
      <w:rFonts w:ascii="Courier New" w:hAnsi="Courier New" w:cs="Courier New"/>
      <w:sz w:val="20"/>
      <w:szCs w:val="20"/>
      <w:lang w:eastAsia="en-GB"/>
    </w:rPr>
  </w:style>
  <w:style w:type="paragraph" w:customStyle="1" w:styleId="p1">
    <w:name w:val="p1"/>
    <w:basedOn w:val="Normal"/>
    <w:rsid w:val="00D36240"/>
    <w:rPr>
      <w:rFonts w:ascii="Menlo" w:hAnsi="Menlo" w:cs="Menlo"/>
      <w:color w:val="000000"/>
      <w:sz w:val="17"/>
      <w:szCs w:val="17"/>
      <w:lang w:eastAsia="en-GB"/>
    </w:rPr>
  </w:style>
  <w:style w:type="character" w:customStyle="1" w:styleId="s1">
    <w:name w:val="s1"/>
    <w:basedOn w:val="DefaultParagraphFont"/>
    <w:rsid w:val="00D36240"/>
  </w:style>
  <w:style w:type="character" w:customStyle="1" w:styleId="hljs-string">
    <w:name w:val="hljs-string"/>
    <w:basedOn w:val="DefaultParagraphFont"/>
    <w:rsid w:val="009412AF"/>
  </w:style>
  <w:style w:type="character" w:customStyle="1" w:styleId="hljs-operator">
    <w:name w:val="hljs-operator"/>
    <w:basedOn w:val="DefaultParagraphFont"/>
    <w:rsid w:val="00F417F3"/>
  </w:style>
  <w:style w:type="character" w:customStyle="1" w:styleId="hljs-number">
    <w:name w:val="hljs-number"/>
    <w:basedOn w:val="DefaultParagraphFont"/>
    <w:rsid w:val="00F417F3"/>
  </w:style>
  <w:style w:type="paragraph" w:styleId="NormalWeb">
    <w:name w:val="Normal (Web)"/>
    <w:basedOn w:val="Normal"/>
    <w:uiPriority w:val="99"/>
    <w:semiHidden/>
    <w:unhideWhenUsed/>
    <w:rsid w:val="0095321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6327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3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-scm.com/docs/git-remote" TargetMode="External"/><Relationship Id="rId12" Type="http://schemas.openxmlformats.org/officeDocument/2006/relationships/hyperlink" Target="https://git-scm.com/docs/git-remote" TargetMode="External"/><Relationship Id="rId13" Type="http://schemas.openxmlformats.org/officeDocument/2006/relationships/hyperlink" Target="https://git-scm.com/docs/git-fetch" TargetMode="External"/><Relationship Id="rId14" Type="http://schemas.openxmlformats.org/officeDocument/2006/relationships/hyperlink" Target="https://git-scm.com/docs/git-branch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jeffreyeverhart.com/2017/09/14/open-files-folder-sublime-text-terminal/" TargetMode="External"/><Relationship Id="rId6" Type="http://schemas.openxmlformats.org/officeDocument/2006/relationships/hyperlink" Target="https://git-scm.com/docs/git-clone" TargetMode="External"/><Relationship Id="rId7" Type="http://schemas.openxmlformats.org/officeDocument/2006/relationships/hyperlink" Target="https://git-scm.com/docs/git-push" TargetMode="External"/><Relationship Id="rId8" Type="http://schemas.openxmlformats.org/officeDocument/2006/relationships/hyperlink" Target="https://git-scm.com/docs/git-pull" TargetMode="External"/><Relationship Id="rId9" Type="http://schemas.openxmlformats.org/officeDocument/2006/relationships/hyperlink" Target="https://git-scm.com/docs/git-remote" TargetMode="External"/><Relationship Id="rId10" Type="http://schemas.openxmlformats.org/officeDocument/2006/relationships/hyperlink" Target="https://git-scm.com/docs/git-rem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Work File D_1.tmp</Template>
  <TotalTime>99</TotalTime>
  <Pages>4</Pages>
  <Words>751</Words>
  <Characters>4283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RAI</dc:creator>
  <cp:keywords/>
  <dc:description/>
  <cp:lastModifiedBy>SIDDHANT RAI</cp:lastModifiedBy>
  <cp:revision>21</cp:revision>
  <dcterms:created xsi:type="dcterms:W3CDTF">2020-06-10T13:12:00Z</dcterms:created>
  <dcterms:modified xsi:type="dcterms:W3CDTF">2020-06-17T15:36:00Z</dcterms:modified>
</cp:coreProperties>
</file>